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94E1" w14:textId="77777777" w:rsidR="00CC56A9" w:rsidRDefault="00CC56A9" w:rsidP="00842D70">
      <w:pPr>
        <w:rPr>
          <w:rFonts w:ascii="Prometo" w:hAnsi="Prometo" w:cs="Arial"/>
          <w:b/>
          <w:color w:val="auto"/>
          <w:sz w:val="22"/>
          <w:szCs w:val="22"/>
        </w:rPr>
      </w:pPr>
    </w:p>
    <w:p w14:paraId="2AC545BD" w14:textId="7BBF3E05" w:rsidR="00842D70" w:rsidRPr="003103BC" w:rsidRDefault="00842D70">
      <w:pPr>
        <w:rPr>
          <w:rFonts w:ascii="Prometo" w:hAnsi="Prometo" w:cs="Arial"/>
          <w:b/>
          <w:color w:val="auto"/>
          <w:sz w:val="22"/>
          <w:szCs w:val="22"/>
        </w:rPr>
      </w:pPr>
      <w:r w:rsidRPr="003103BC">
        <w:rPr>
          <w:rFonts w:ascii="Prometo" w:hAnsi="Prometo" w:cs="Arial"/>
          <w:b/>
          <w:color w:val="auto"/>
          <w:sz w:val="22"/>
          <w:szCs w:val="22"/>
        </w:rPr>
        <w:t>Table 3a Sensor Data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"/>
        <w:gridCol w:w="1020"/>
        <w:gridCol w:w="1582"/>
        <w:gridCol w:w="1080"/>
        <w:gridCol w:w="4770"/>
      </w:tblGrid>
      <w:tr w:rsidR="00842D70" w:rsidRPr="003103BC" w14:paraId="5E4C2760" w14:textId="77777777" w:rsidTr="00842D70">
        <w:trPr>
          <w:cantSplit/>
        </w:trPr>
        <w:tc>
          <w:tcPr>
            <w:tcW w:w="1833" w:type="dxa"/>
            <w:gridSpan w:val="2"/>
            <w:tcBorders>
              <w:right w:val="single" w:sz="4" w:space="0" w:color="000000"/>
            </w:tcBorders>
            <w:shd w:val="clear" w:color="auto" w:fill="C0C0C0"/>
          </w:tcPr>
          <w:p w14:paraId="6983981B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Identifier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786F3B8A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CAN ID= 0x180 (Default)</w:t>
            </w:r>
          </w:p>
        </w:tc>
      </w:tr>
      <w:tr w:rsidR="00842D70" w:rsidRPr="003103BC" w14:paraId="02AF6358" w14:textId="77777777" w:rsidTr="00842D70">
        <w:trPr>
          <w:cantSplit/>
        </w:trPr>
        <w:tc>
          <w:tcPr>
            <w:tcW w:w="1833" w:type="dxa"/>
            <w:gridSpan w:val="2"/>
            <w:tcBorders>
              <w:right w:val="single" w:sz="4" w:space="0" w:color="000000"/>
            </w:tcBorders>
          </w:tcPr>
          <w:p w14:paraId="2A8F6CA9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Rate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</w:tcPr>
          <w:p w14:paraId="5B48609E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100Hz [Default]</w:t>
            </w:r>
          </w:p>
        </w:tc>
      </w:tr>
      <w:tr w:rsidR="00842D70" w:rsidRPr="003103BC" w14:paraId="5BB0B9C6" w14:textId="77777777" w:rsidTr="00842D70">
        <w:tc>
          <w:tcPr>
            <w:tcW w:w="813" w:type="dxa"/>
          </w:tcPr>
          <w:p w14:paraId="1D82E78F" w14:textId="39F44942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B</w:t>
            </w:r>
            <w:r w:rsidR="00490F14">
              <w:rPr>
                <w:rFonts w:ascii="Prometo" w:hAnsi="Prometo" w:cs="Arial"/>
                <w:b/>
                <w:sz w:val="22"/>
                <w:szCs w:val="22"/>
              </w:rPr>
              <w:t>yte</w:t>
            </w:r>
          </w:p>
        </w:tc>
        <w:tc>
          <w:tcPr>
            <w:tcW w:w="2602" w:type="dxa"/>
            <w:gridSpan w:val="2"/>
          </w:tcPr>
          <w:p w14:paraId="41FA2275" w14:textId="7A6E4A72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D</w:t>
            </w:r>
            <w:r w:rsidR="00490F14">
              <w:rPr>
                <w:rFonts w:ascii="Prometo" w:hAnsi="Prometo" w:cs="Arial"/>
                <w:b/>
                <w:sz w:val="22"/>
                <w:szCs w:val="22"/>
              </w:rPr>
              <w:t>escription</w:t>
            </w:r>
          </w:p>
        </w:tc>
        <w:tc>
          <w:tcPr>
            <w:tcW w:w="1080" w:type="dxa"/>
          </w:tcPr>
          <w:p w14:paraId="3408B440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Format</w:t>
            </w:r>
          </w:p>
        </w:tc>
        <w:tc>
          <w:tcPr>
            <w:tcW w:w="4770" w:type="dxa"/>
          </w:tcPr>
          <w:p w14:paraId="4CF7DB9B" w14:textId="3278840A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N</w:t>
            </w:r>
            <w:r w:rsidR="00490F14">
              <w:rPr>
                <w:rFonts w:ascii="Prometo" w:hAnsi="Prometo" w:cs="Arial"/>
                <w:b/>
                <w:sz w:val="22"/>
                <w:szCs w:val="22"/>
              </w:rPr>
              <w:t>otes</w:t>
            </w:r>
          </w:p>
        </w:tc>
      </w:tr>
      <w:tr w:rsidR="00842D70" w:rsidRPr="003103BC" w14:paraId="73B947BB" w14:textId="77777777" w:rsidTr="00540428">
        <w:tc>
          <w:tcPr>
            <w:tcW w:w="813" w:type="dxa"/>
          </w:tcPr>
          <w:p w14:paraId="61DA859A" w14:textId="0EF620B8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0</w:t>
            </w:r>
          </w:p>
        </w:tc>
        <w:tc>
          <w:tcPr>
            <w:tcW w:w="2602" w:type="dxa"/>
            <w:gridSpan w:val="2"/>
          </w:tcPr>
          <w:p w14:paraId="1744484E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Pressure1 MSB</w:t>
            </w:r>
          </w:p>
        </w:tc>
        <w:tc>
          <w:tcPr>
            <w:tcW w:w="1080" w:type="dxa"/>
            <w:vMerge w:val="restart"/>
            <w:vAlign w:val="center"/>
          </w:tcPr>
          <w:p w14:paraId="31968645" w14:textId="77777777" w:rsidR="00842D70" w:rsidRPr="003103BC" w:rsidRDefault="00842D70" w:rsidP="00842D70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6A164746" w14:textId="48E3916F" w:rsidR="00842D70" w:rsidRPr="003103BC" w:rsidRDefault="00842D70" w:rsidP="00540428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 w:rsidR="00490F14"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842D70" w:rsidRPr="003103BC" w14:paraId="3324A883" w14:textId="77777777" w:rsidTr="00540428">
        <w:tc>
          <w:tcPr>
            <w:tcW w:w="813" w:type="dxa"/>
          </w:tcPr>
          <w:p w14:paraId="2601C214" w14:textId="4A732D23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1</w:t>
            </w:r>
          </w:p>
        </w:tc>
        <w:tc>
          <w:tcPr>
            <w:tcW w:w="2602" w:type="dxa"/>
            <w:gridSpan w:val="2"/>
          </w:tcPr>
          <w:p w14:paraId="2C7F3788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Pressure1 LSB</w:t>
            </w:r>
          </w:p>
        </w:tc>
        <w:tc>
          <w:tcPr>
            <w:tcW w:w="1080" w:type="dxa"/>
            <w:vMerge/>
          </w:tcPr>
          <w:p w14:paraId="27823413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4914844F" w14:textId="77777777" w:rsidR="00842D70" w:rsidRPr="003103BC" w:rsidRDefault="00842D70" w:rsidP="00540428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842D70" w:rsidRPr="003103BC" w14:paraId="5F1501E8" w14:textId="77777777" w:rsidTr="00540428">
        <w:tc>
          <w:tcPr>
            <w:tcW w:w="813" w:type="dxa"/>
          </w:tcPr>
          <w:p w14:paraId="20616CF4" w14:textId="3295679C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2</w:t>
            </w:r>
          </w:p>
        </w:tc>
        <w:tc>
          <w:tcPr>
            <w:tcW w:w="2602" w:type="dxa"/>
            <w:gridSpan w:val="2"/>
          </w:tcPr>
          <w:p w14:paraId="549D8B6E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Pressure2 MSB</w:t>
            </w:r>
          </w:p>
        </w:tc>
        <w:tc>
          <w:tcPr>
            <w:tcW w:w="1080" w:type="dxa"/>
            <w:vMerge w:val="restart"/>
            <w:vAlign w:val="center"/>
          </w:tcPr>
          <w:p w14:paraId="3AFADD0B" w14:textId="77777777" w:rsidR="00842D70" w:rsidRPr="003103BC" w:rsidRDefault="00842D70" w:rsidP="00842D70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7C157ACD" w14:textId="6E4FD4E7" w:rsidR="00842D70" w:rsidRPr="003103BC" w:rsidRDefault="00842D70" w:rsidP="00540428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 w:rsidR="00490F14"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842D70" w:rsidRPr="003103BC" w14:paraId="7CCBDDB7" w14:textId="77777777" w:rsidTr="00540428">
        <w:tc>
          <w:tcPr>
            <w:tcW w:w="813" w:type="dxa"/>
          </w:tcPr>
          <w:p w14:paraId="43F70FCD" w14:textId="3289A36E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3</w:t>
            </w:r>
          </w:p>
        </w:tc>
        <w:tc>
          <w:tcPr>
            <w:tcW w:w="2602" w:type="dxa"/>
            <w:gridSpan w:val="2"/>
          </w:tcPr>
          <w:p w14:paraId="7826023D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Pressure2 LSB</w:t>
            </w:r>
          </w:p>
        </w:tc>
        <w:tc>
          <w:tcPr>
            <w:tcW w:w="1080" w:type="dxa"/>
            <w:vMerge/>
          </w:tcPr>
          <w:p w14:paraId="6530C509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1B03D33F" w14:textId="77777777" w:rsidR="00842D70" w:rsidRPr="003103BC" w:rsidRDefault="00842D70" w:rsidP="00540428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842D70" w:rsidRPr="003103BC" w14:paraId="05C3318B" w14:textId="77777777" w:rsidTr="00540428">
        <w:tc>
          <w:tcPr>
            <w:tcW w:w="813" w:type="dxa"/>
          </w:tcPr>
          <w:p w14:paraId="3405C0C6" w14:textId="37244E4B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4</w:t>
            </w:r>
          </w:p>
        </w:tc>
        <w:tc>
          <w:tcPr>
            <w:tcW w:w="2602" w:type="dxa"/>
            <w:gridSpan w:val="2"/>
          </w:tcPr>
          <w:p w14:paraId="5BC1392E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Pressure3 MSB</w:t>
            </w:r>
          </w:p>
        </w:tc>
        <w:tc>
          <w:tcPr>
            <w:tcW w:w="1080" w:type="dxa"/>
            <w:vMerge w:val="restart"/>
            <w:vAlign w:val="center"/>
          </w:tcPr>
          <w:p w14:paraId="1EBB7DF8" w14:textId="77777777" w:rsidR="00842D70" w:rsidRPr="003103BC" w:rsidRDefault="00842D70" w:rsidP="00842D70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32BFDE62" w14:textId="5D5F6CB6" w:rsidR="00842D70" w:rsidRPr="003103BC" w:rsidRDefault="00842D70" w:rsidP="00540428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 w:rsidR="00490F14"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842D70" w:rsidRPr="003103BC" w14:paraId="64E32DFF" w14:textId="77777777" w:rsidTr="00540428">
        <w:tc>
          <w:tcPr>
            <w:tcW w:w="813" w:type="dxa"/>
          </w:tcPr>
          <w:p w14:paraId="2C50501A" w14:textId="4FEA66D4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5</w:t>
            </w:r>
          </w:p>
        </w:tc>
        <w:tc>
          <w:tcPr>
            <w:tcW w:w="2602" w:type="dxa"/>
            <w:gridSpan w:val="2"/>
          </w:tcPr>
          <w:p w14:paraId="201DCE8A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Pressure3 LSB</w:t>
            </w:r>
          </w:p>
        </w:tc>
        <w:tc>
          <w:tcPr>
            <w:tcW w:w="1080" w:type="dxa"/>
            <w:vMerge/>
          </w:tcPr>
          <w:p w14:paraId="3289367C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54FC0F48" w14:textId="77777777" w:rsidR="00842D70" w:rsidRPr="003103BC" w:rsidRDefault="00842D70" w:rsidP="00540428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842D70" w:rsidRPr="003103BC" w14:paraId="29C00CFE" w14:textId="77777777" w:rsidTr="00540428">
        <w:tc>
          <w:tcPr>
            <w:tcW w:w="813" w:type="dxa"/>
          </w:tcPr>
          <w:p w14:paraId="798E3D0D" w14:textId="51E68C3D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6</w:t>
            </w:r>
          </w:p>
        </w:tc>
        <w:tc>
          <w:tcPr>
            <w:tcW w:w="2602" w:type="dxa"/>
            <w:gridSpan w:val="2"/>
          </w:tcPr>
          <w:p w14:paraId="60C92344" w14:textId="0A0FFD5C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Pressure4 MSB</w:t>
            </w:r>
          </w:p>
        </w:tc>
        <w:tc>
          <w:tcPr>
            <w:tcW w:w="1080" w:type="dxa"/>
            <w:vMerge w:val="restart"/>
            <w:vAlign w:val="center"/>
          </w:tcPr>
          <w:p w14:paraId="1F5AD82C" w14:textId="312160E1" w:rsidR="00842D70" w:rsidRPr="003103BC" w:rsidRDefault="00842D70" w:rsidP="00842D70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7B23DC1C" w14:textId="0770DCCA" w:rsidR="00842D70" w:rsidRPr="003103BC" w:rsidRDefault="00842D70" w:rsidP="00540428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 w:rsidR="00490F14"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842D70" w:rsidRPr="003103BC" w14:paraId="358E1142" w14:textId="77777777" w:rsidTr="00842D70">
        <w:tc>
          <w:tcPr>
            <w:tcW w:w="813" w:type="dxa"/>
          </w:tcPr>
          <w:p w14:paraId="09BAC8F5" w14:textId="2CE1A664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7</w:t>
            </w:r>
          </w:p>
        </w:tc>
        <w:tc>
          <w:tcPr>
            <w:tcW w:w="2602" w:type="dxa"/>
            <w:gridSpan w:val="2"/>
          </w:tcPr>
          <w:p w14:paraId="5DBC1EC4" w14:textId="7A83A6E6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Pressure4 LSB</w:t>
            </w:r>
          </w:p>
        </w:tc>
        <w:tc>
          <w:tcPr>
            <w:tcW w:w="1080" w:type="dxa"/>
            <w:vMerge/>
          </w:tcPr>
          <w:p w14:paraId="14F53526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</w:tcPr>
          <w:p w14:paraId="1E04B485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</w:tbl>
    <w:p w14:paraId="26E2E54E" w14:textId="77777777" w:rsidR="00842D70" w:rsidRPr="003103BC" w:rsidRDefault="00842D70">
      <w:pPr>
        <w:rPr>
          <w:rFonts w:ascii="Prometo" w:hAnsi="Prometo" w:cs="Arial"/>
          <w:b/>
          <w:color w:val="auto"/>
          <w:sz w:val="22"/>
          <w:szCs w:val="22"/>
        </w:rPr>
      </w:pPr>
    </w:p>
    <w:p w14:paraId="45C7045B" w14:textId="5C5DE209" w:rsidR="00842D70" w:rsidRPr="003103BC" w:rsidRDefault="00842D70" w:rsidP="00842D70">
      <w:pPr>
        <w:rPr>
          <w:rFonts w:ascii="Prometo" w:hAnsi="Prometo" w:cs="Arial"/>
          <w:b/>
          <w:color w:val="auto"/>
          <w:sz w:val="22"/>
          <w:szCs w:val="22"/>
        </w:rPr>
      </w:pPr>
      <w:r w:rsidRPr="003103BC">
        <w:rPr>
          <w:rFonts w:ascii="Prometo" w:hAnsi="Prometo" w:cs="Arial"/>
          <w:b/>
          <w:color w:val="auto"/>
          <w:sz w:val="22"/>
          <w:szCs w:val="22"/>
        </w:rPr>
        <w:t>Table 3b Sensor Data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"/>
        <w:gridCol w:w="1020"/>
        <w:gridCol w:w="1582"/>
        <w:gridCol w:w="1080"/>
        <w:gridCol w:w="4770"/>
      </w:tblGrid>
      <w:tr w:rsidR="00842D70" w:rsidRPr="003103BC" w14:paraId="24B473CF" w14:textId="77777777" w:rsidTr="00842D70">
        <w:trPr>
          <w:cantSplit/>
        </w:trPr>
        <w:tc>
          <w:tcPr>
            <w:tcW w:w="1833" w:type="dxa"/>
            <w:gridSpan w:val="2"/>
            <w:tcBorders>
              <w:right w:val="single" w:sz="4" w:space="0" w:color="000000"/>
            </w:tcBorders>
            <w:shd w:val="clear" w:color="auto" w:fill="C0C0C0"/>
          </w:tcPr>
          <w:p w14:paraId="7EFEF624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Identifier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1635B02D" w14:textId="00B8CE58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CAN ID= 0x181 (Default)</w:t>
            </w:r>
          </w:p>
        </w:tc>
      </w:tr>
      <w:tr w:rsidR="00842D70" w:rsidRPr="003103BC" w14:paraId="16942D63" w14:textId="77777777" w:rsidTr="00842D70">
        <w:trPr>
          <w:cantSplit/>
        </w:trPr>
        <w:tc>
          <w:tcPr>
            <w:tcW w:w="1833" w:type="dxa"/>
            <w:gridSpan w:val="2"/>
            <w:tcBorders>
              <w:right w:val="single" w:sz="4" w:space="0" w:color="000000"/>
            </w:tcBorders>
          </w:tcPr>
          <w:p w14:paraId="39CB8E49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Rate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</w:tcPr>
          <w:p w14:paraId="511E684D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100Hz [Default]</w:t>
            </w:r>
          </w:p>
        </w:tc>
      </w:tr>
      <w:tr w:rsidR="00842D70" w:rsidRPr="003103BC" w14:paraId="1C78C19B" w14:textId="77777777" w:rsidTr="00842D70">
        <w:tc>
          <w:tcPr>
            <w:tcW w:w="813" w:type="dxa"/>
          </w:tcPr>
          <w:p w14:paraId="4D9DF985" w14:textId="2DCF3C89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B</w:t>
            </w:r>
            <w:r w:rsidR="00490F14">
              <w:rPr>
                <w:rFonts w:ascii="Prometo" w:hAnsi="Prometo" w:cs="Arial"/>
                <w:b/>
                <w:sz w:val="22"/>
                <w:szCs w:val="22"/>
              </w:rPr>
              <w:t>yte</w:t>
            </w:r>
          </w:p>
        </w:tc>
        <w:tc>
          <w:tcPr>
            <w:tcW w:w="2602" w:type="dxa"/>
            <w:gridSpan w:val="2"/>
          </w:tcPr>
          <w:p w14:paraId="407A32E4" w14:textId="4C202854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D</w:t>
            </w:r>
            <w:r w:rsidR="00490F14">
              <w:rPr>
                <w:rFonts w:ascii="Prometo" w:hAnsi="Prometo" w:cs="Arial"/>
                <w:b/>
                <w:sz w:val="22"/>
                <w:szCs w:val="22"/>
              </w:rPr>
              <w:t>escription</w:t>
            </w:r>
          </w:p>
        </w:tc>
        <w:tc>
          <w:tcPr>
            <w:tcW w:w="1080" w:type="dxa"/>
          </w:tcPr>
          <w:p w14:paraId="2AFF2AEC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Format</w:t>
            </w:r>
          </w:p>
        </w:tc>
        <w:tc>
          <w:tcPr>
            <w:tcW w:w="4770" w:type="dxa"/>
          </w:tcPr>
          <w:p w14:paraId="1A1E6E43" w14:textId="45F74BEA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N</w:t>
            </w:r>
            <w:r w:rsidR="00490F14">
              <w:rPr>
                <w:rFonts w:ascii="Prometo" w:hAnsi="Prometo" w:cs="Arial"/>
                <w:b/>
                <w:sz w:val="22"/>
                <w:szCs w:val="22"/>
              </w:rPr>
              <w:t>otes</w:t>
            </w:r>
          </w:p>
        </w:tc>
      </w:tr>
      <w:tr w:rsidR="00842D70" w:rsidRPr="003103BC" w14:paraId="74358413" w14:textId="77777777" w:rsidTr="00540428">
        <w:tc>
          <w:tcPr>
            <w:tcW w:w="813" w:type="dxa"/>
          </w:tcPr>
          <w:p w14:paraId="5FA812CD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0</w:t>
            </w:r>
          </w:p>
        </w:tc>
        <w:tc>
          <w:tcPr>
            <w:tcW w:w="2602" w:type="dxa"/>
            <w:gridSpan w:val="2"/>
          </w:tcPr>
          <w:p w14:paraId="4DE624DA" w14:textId="4E7C3C3A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Pressure5 MSB</w:t>
            </w:r>
          </w:p>
        </w:tc>
        <w:tc>
          <w:tcPr>
            <w:tcW w:w="1080" w:type="dxa"/>
            <w:vMerge w:val="restart"/>
            <w:vAlign w:val="center"/>
          </w:tcPr>
          <w:p w14:paraId="1120ABFF" w14:textId="77777777" w:rsidR="00842D70" w:rsidRPr="003103BC" w:rsidRDefault="00842D70" w:rsidP="00842D70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2FB60048" w14:textId="72ACD33B" w:rsidR="00842D70" w:rsidRPr="003103BC" w:rsidRDefault="00842D70" w:rsidP="00540428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 w:rsidR="00490F14"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842D70" w:rsidRPr="003103BC" w14:paraId="139ACCF1" w14:textId="77777777" w:rsidTr="00540428">
        <w:tc>
          <w:tcPr>
            <w:tcW w:w="813" w:type="dxa"/>
          </w:tcPr>
          <w:p w14:paraId="4418B667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1</w:t>
            </w:r>
          </w:p>
        </w:tc>
        <w:tc>
          <w:tcPr>
            <w:tcW w:w="2602" w:type="dxa"/>
            <w:gridSpan w:val="2"/>
          </w:tcPr>
          <w:p w14:paraId="031A5DAC" w14:textId="402DCA83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Pressure5 LSB</w:t>
            </w:r>
          </w:p>
        </w:tc>
        <w:tc>
          <w:tcPr>
            <w:tcW w:w="1080" w:type="dxa"/>
            <w:vMerge/>
          </w:tcPr>
          <w:p w14:paraId="25883134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74D467B0" w14:textId="77777777" w:rsidR="00842D70" w:rsidRPr="003103BC" w:rsidRDefault="00842D70" w:rsidP="00540428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842D70" w:rsidRPr="003103BC" w14:paraId="670A7C60" w14:textId="77777777" w:rsidTr="00540428">
        <w:tc>
          <w:tcPr>
            <w:tcW w:w="813" w:type="dxa"/>
          </w:tcPr>
          <w:p w14:paraId="34B4F2B9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2</w:t>
            </w:r>
          </w:p>
        </w:tc>
        <w:tc>
          <w:tcPr>
            <w:tcW w:w="2602" w:type="dxa"/>
            <w:gridSpan w:val="2"/>
          </w:tcPr>
          <w:p w14:paraId="1CD06D63" w14:textId="325DFE52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Pressure6 MSB</w:t>
            </w:r>
          </w:p>
        </w:tc>
        <w:tc>
          <w:tcPr>
            <w:tcW w:w="1080" w:type="dxa"/>
            <w:vMerge w:val="restart"/>
            <w:vAlign w:val="center"/>
          </w:tcPr>
          <w:p w14:paraId="03014210" w14:textId="77777777" w:rsidR="00842D70" w:rsidRPr="003103BC" w:rsidRDefault="00842D70" w:rsidP="00842D70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37879276" w14:textId="099422B7" w:rsidR="00842D70" w:rsidRPr="003103BC" w:rsidRDefault="00842D70" w:rsidP="00540428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 w:rsidR="00490F14"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842D70" w:rsidRPr="003103BC" w14:paraId="6ADED073" w14:textId="77777777" w:rsidTr="00540428">
        <w:tc>
          <w:tcPr>
            <w:tcW w:w="813" w:type="dxa"/>
          </w:tcPr>
          <w:p w14:paraId="185261F8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3</w:t>
            </w:r>
          </w:p>
        </w:tc>
        <w:tc>
          <w:tcPr>
            <w:tcW w:w="2602" w:type="dxa"/>
            <w:gridSpan w:val="2"/>
          </w:tcPr>
          <w:p w14:paraId="2B851A92" w14:textId="011C80E1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Pressure6 LSB</w:t>
            </w:r>
          </w:p>
        </w:tc>
        <w:tc>
          <w:tcPr>
            <w:tcW w:w="1080" w:type="dxa"/>
            <w:vMerge/>
          </w:tcPr>
          <w:p w14:paraId="2C5924B6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72E23381" w14:textId="77777777" w:rsidR="00842D70" w:rsidRPr="003103BC" w:rsidRDefault="00842D70" w:rsidP="00540428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842D70" w:rsidRPr="003103BC" w14:paraId="2F83C37D" w14:textId="77777777" w:rsidTr="00540428">
        <w:tc>
          <w:tcPr>
            <w:tcW w:w="813" w:type="dxa"/>
          </w:tcPr>
          <w:p w14:paraId="00EFBDE6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4</w:t>
            </w:r>
          </w:p>
        </w:tc>
        <w:tc>
          <w:tcPr>
            <w:tcW w:w="2602" w:type="dxa"/>
            <w:gridSpan w:val="2"/>
          </w:tcPr>
          <w:p w14:paraId="0854C63F" w14:textId="47705270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Pressure7 MSB</w:t>
            </w:r>
          </w:p>
        </w:tc>
        <w:tc>
          <w:tcPr>
            <w:tcW w:w="1080" w:type="dxa"/>
            <w:vMerge w:val="restart"/>
            <w:vAlign w:val="center"/>
          </w:tcPr>
          <w:p w14:paraId="37462060" w14:textId="77777777" w:rsidR="00842D70" w:rsidRPr="003103BC" w:rsidRDefault="00842D70" w:rsidP="00842D70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0AF336A3" w14:textId="63A66839" w:rsidR="00842D70" w:rsidRPr="003103BC" w:rsidRDefault="00842D70" w:rsidP="00540428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 w:rsidR="00490F14"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842D70" w:rsidRPr="003103BC" w14:paraId="2F829EC6" w14:textId="77777777" w:rsidTr="00540428">
        <w:tc>
          <w:tcPr>
            <w:tcW w:w="813" w:type="dxa"/>
          </w:tcPr>
          <w:p w14:paraId="6CEF55B1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5</w:t>
            </w:r>
          </w:p>
        </w:tc>
        <w:tc>
          <w:tcPr>
            <w:tcW w:w="2602" w:type="dxa"/>
            <w:gridSpan w:val="2"/>
          </w:tcPr>
          <w:p w14:paraId="34B76BDA" w14:textId="43BCD322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Pressure7 LSB</w:t>
            </w:r>
          </w:p>
        </w:tc>
        <w:tc>
          <w:tcPr>
            <w:tcW w:w="1080" w:type="dxa"/>
            <w:vMerge/>
          </w:tcPr>
          <w:p w14:paraId="7BB14A1B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5B74EBB0" w14:textId="77777777" w:rsidR="00842D70" w:rsidRPr="003103BC" w:rsidRDefault="00842D70" w:rsidP="00540428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842D70" w:rsidRPr="003103BC" w14:paraId="5594B009" w14:textId="77777777" w:rsidTr="00540428">
        <w:tc>
          <w:tcPr>
            <w:tcW w:w="813" w:type="dxa"/>
          </w:tcPr>
          <w:p w14:paraId="4111D19E" w14:textId="4054E958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6</w:t>
            </w:r>
          </w:p>
        </w:tc>
        <w:tc>
          <w:tcPr>
            <w:tcW w:w="2602" w:type="dxa"/>
            <w:gridSpan w:val="2"/>
          </w:tcPr>
          <w:p w14:paraId="63A3835F" w14:textId="2F5BA6A0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Pressure8 MSB</w:t>
            </w:r>
          </w:p>
        </w:tc>
        <w:tc>
          <w:tcPr>
            <w:tcW w:w="1080" w:type="dxa"/>
            <w:vMerge w:val="restart"/>
            <w:vAlign w:val="center"/>
          </w:tcPr>
          <w:p w14:paraId="12F3BFB6" w14:textId="77777777" w:rsidR="00842D70" w:rsidRPr="003103BC" w:rsidRDefault="00842D70" w:rsidP="00842D70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3FAC71C0" w14:textId="1D4C556F" w:rsidR="00842D70" w:rsidRPr="003103BC" w:rsidRDefault="00842D70" w:rsidP="00540428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 w:rsidR="00490F14"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842D70" w:rsidRPr="003103BC" w14:paraId="6EC0A67E" w14:textId="77777777" w:rsidTr="00842D70">
        <w:tc>
          <w:tcPr>
            <w:tcW w:w="813" w:type="dxa"/>
          </w:tcPr>
          <w:p w14:paraId="44322894" w14:textId="582049F8" w:rsidR="00842D70" w:rsidRPr="003103BC" w:rsidRDefault="00842D7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7</w:t>
            </w:r>
          </w:p>
        </w:tc>
        <w:tc>
          <w:tcPr>
            <w:tcW w:w="2602" w:type="dxa"/>
            <w:gridSpan w:val="2"/>
          </w:tcPr>
          <w:p w14:paraId="534B9167" w14:textId="21E6782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Pressure8 LSB</w:t>
            </w:r>
          </w:p>
        </w:tc>
        <w:tc>
          <w:tcPr>
            <w:tcW w:w="1080" w:type="dxa"/>
            <w:vMerge/>
          </w:tcPr>
          <w:p w14:paraId="1515FBE1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</w:tcPr>
          <w:p w14:paraId="076CA9F4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</w:tbl>
    <w:p w14:paraId="16776445" w14:textId="489D59AB" w:rsidR="00490F14" w:rsidRDefault="00490F14" w:rsidP="00842D70">
      <w:pPr>
        <w:rPr>
          <w:rFonts w:ascii="Prometo" w:hAnsi="Prometo" w:cs="Arial"/>
          <w:b/>
          <w:color w:val="auto"/>
          <w:sz w:val="22"/>
          <w:szCs w:val="22"/>
        </w:rPr>
      </w:pPr>
    </w:p>
    <w:p w14:paraId="4261B08D" w14:textId="7A02F626" w:rsidR="00C60470" w:rsidRPr="003103BC" w:rsidRDefault="00C60470" w:rsidP="00C60470">
      <w:pPr>
        <w:rPr>
          <w:rFonts w:ascii="Prometo" w:hAnsi="Prometo" w:cs="Arial"/>
          <w:b/>
          <w:color w:val="auto"/>
          <w:sz w:val="22"/>
          <w:szCs w:val="22"/>
        </w:rPr>
      </w:pPr>
      <w:r w:rsidRPr="003103BC">
        <w:rPr>
          <w:rFonts w:ascii="Prometo" w:hAnsi="Prometo" w:cs="Arial"/>
          <w:b/>
          <w:color w:val="auto"/>
          <w:sz w:val="22"/>
          <w:szCs w:val="22"/>
        </w:rPr>
        <w:t>Table 3</w:t>
      </w:r>
      <w:r>
        <w:rPr>
          <w:rFonts w:ascii="Prometo" w:hAnsi="Prometo" w:cs="Arial"/>
          <w:b/>
          <w:color w:val="auto"/>
          <w:sz w:val="22"/>
          <w:szCs w:val="22"/>
        </w:rPr>
        <w:t>c</w:t>
      </w:r>
      <w:r w:rsidRPr="003103BC">
        <w:rPr>
          <w:rFonts w:ascii="Prometo" w:hAnsi="Prometo" w:cs="Arial"/>
          <w:b/>
          <w:color w:val="auto"/>
          <w:sz w:val="22"/>
          <w:szCs w:val="22"/>
        </w:rPr>
        <w:t xml:space="preserve"> Sensor Data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"/>
        <w:gridCol w:w="1020"/>
        <w:gridCol w:w="1582"/>
        <w:gridCol w:w="1080"/>
        <w:gridCol w:w="4770"/>
      </w:tblGrid>
      <w:tr w:rsidR="00C60470" w:rsidRPr="003103BC" w14:paraId="06AC5FB2" w14:textId="77777777" w:rsidTr="00D95FF1">
        <w:trPr>
          <w:cantSplit/>
        </w:trPr>
        <w:tc>
          <w:tcPr>
            <w:tcW w:w="1833" w:type="dxa"/>
            <w:gridSpan w:val="2"/>
            <w:tcBorders>
              <w:right w:val="single" w:sz="4" w:space="0" w:color="000000"/>
            </w:tcBorders>
            <w:shd w:val="clear" w:color="auto" w:fill="C0C0C0"/>
          </w:tcPr>
          <w:p w14:paraId="38BED9C1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Identifier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0CB4945D" w14:textId="6E98CBAB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CAN ID= 0x18</w:t>
            </w:r>
            <w:r w:rsidR="00274225">
              <w:rPr>
                <w:rFonts w:ascii="Prometo" w:hAnsi="Prometo" w:cs="Arial"/>
                <w:sz w:val="22"/>
                <w:szCs w:val="22"/>
              </w:rPr>
              <w:t>2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(Default)</w:t>
            </w:r>
          </w:p>
        </w:tc>
      </w:tr>
      <w:tr w:rsidR="00C60470" w:rsidRPr="003103BC" w14:paraId="1B54F36F" w14:textId="77777777" w:rsidTr="00D95FF1">
        <w:trPr>
          <w:cantSplit/>
        </w:trPr>
        <w:tc>
          <w:tcPr>
            <w:tcW w:w="1833" w:type="dxa"/>
            <w:gridSpan w:val="2"/>
            <w:tcBorders>
              <w:right w:val="single" w:sz="4" w:space="0" w:color="000000"/>
            </w:tcBorders>
          </w:tcPr>
          <w:p w14:paraId="1DDFF413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Rate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</w:tcPr>
          <w:p w14:paraId="33A35086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100Hz [Default]</w:t>
            </w:r>
          </w:p>
        </w:tc>
      </w:tr>
      <w:tr w:rsidR="00C60470" w:rsidRPr="003103BC" w14:paraId="7E3C93FA" w14:textId="77777777" w:rsidTr="00D95FF1">
        <w:tc>
          <w:tcPr>
            <w:tcW w:w="813" w:type="dxa"/>
          </w:tcPr>
          <w:p w14:paraId="250B9921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b/>
                <w:sz w:val="22"/>
                <w:szCs w:val="22"/>
              </w:rPr>
              <w:t>yte</w:t>
            </w:r>
          </w:p>
        </w:tc>
        <w:tc>
          <w:tcPr>
            <w:tcW w:w="2602" w:type="dxa"/>
            <w:gridSpan w:val="2"/>
          </w:tcPr>
          <w:p w14:paraId="48FE5C7B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D</w:t>
            </w:r>
            <w:r>
              <w:rPr>
                <w:rFonts w:ascii="Prometo" w:hAnsi="Prometo" w:cs="Arial"/>
                <w:b/>
                <w:sz w:val="22"/>
                <w:szCs w:val="22"/>
              </w:rPr>
              <w:t>escription</w:t>
            </w:r>
          </w:p>
        </w:tc>
        <w:tc>
          <w:tcPr>
            <w:tcW w:w="1080" w:type="dxa"/>
          </w:tcPr>
          <w:p w14:paraId="612EBE30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Format</w:t>
            </w:r>
          </w:p>
        </w:tc>
        <w:tc>
          <w:tcPr>
            <w:tcW w:w="4770" w:type="dxa"/>
          </w:tcPr>
          <w:p w14:paraId="594319AB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N</w:t>
            </w:r>
            <w:r>
              <w:rPr>
                <w:rFonts w:ascii="Prometo" w:hAnsi="Prometo" w:cs="Arial"/>
                <w:b/>
                <w:sz w:val="22"/>
                <w:szCs w:val="22"/>
              </w:rPr>
              <w:t>otes</w:t>
            </w:r>
          </w:p>
        </w:tc>
      </w:tr>
      <w:tr w:rsidR="00C60470" w:rsidRPr="003103BC" w14:paraId="39F61371" w14:textId="77777777" w:rsidTr="00D95FF1">
        <w:tc>
          <w:tcPr>
            <w:tcW w:w="813" w:type="dxa"/>
          </w:tcPr>
          <w:p w14:paraId="7505DC5F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0</w:t>
            </w:r>
          </w:p>
        </w:tc>
        <w:tc>
          <w:tcPr>
            <w:tcW w:w="2602" w:type="dxa"/>
            <w:gridSpan w:val="2"/>
          </w:tcPr>
          <w:p w14:paraId="7CE420C5" w14:textId="3C351A0F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9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56CA13EF" w14:textId="77777777" w:rsidR="00C60470" w:rsidRPr="003103BC" w:rsidRDefault="00C60470" w:rsidP="00D95FF1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216BA718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C60470" w:rsidRPr="003103BC" w14:paraId="7C2F0E05" w14:textId="77777777" w:rsidTr="00D95FF1">
        <w:tc>
          <w:tcPr>
            <w:tcW w:w="813" w:type="dxa"/>
          </w:tcPr>
          <w:p w14:paraId="3054BA15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1</w:t>
            </w:r>
          </w:p>
        </w:tc>
        <w:tc>
          <w:tcPr>
            <w:tcW w:w="2602" w:type="dxa"/>
            <w:gridSpan w:val="2"/>
          </w:tcPr>
          <w:p w14:paraId="3D737DEA" w14:textId="0CAC0D61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9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</w:tcPr>
          <w:p w14:paraId="12B23C06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5AB566A1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C60470" w:rsidRPr="003103BC" w14:paraId="6110D810" w14:textId="77777777" w:rsidTr="00D95FF1">
        <w:tc>
          <w:tcPr>
            <w:tcW w:w="813" w:type="dxa"/>
          </w:tcPr>
          <w:p w14:paraId="3439C65C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2</w:t>
            </w:r>
          </w:p>
        </w:tc>
        <w:tc>
          <w:tcPr>
            <w:tcW w:w="2602" w:type="dxa"/>
            <w:gridSpan w:val="2"/>
          </w:tcPr>
          <w:p w14:paraId="277B8AAB" w14:textId="470FF082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10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49839464" w14:textId="77777777" w:rsidR="00C60470" w:rsidRPr="003103BC" w:rsidRDefault="00C60470" w:rsidP="00D95FF1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57E0AB1A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C60470" w:rsidRPr="003103BC" w14:paraId="42ADA95A" w14:textId="77777777" w:rsidTr="00D95FF1">
        <w:tc>
          <w:tcPr>
            <w:tcW w:w="813" w:type="dxa"/>
          </w:tcPr>
          <w:p w14:paraId="5E3DD2ED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3</w:t>
            </w:r>
          </w:p>
        </w:tc>
        <w:tc>
          <w:tcPr>
            <w:tcW w:w="2602" w:type="dxa"/>
            <w:gridSpan w:val="2"/>
          </w:tcPr>
          <w:p w14:paraId="04D1A445" w14:textId="3D8F0AF0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10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</w:tcPr>
          <w:p w14:paraId="79979A31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480353AB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C60470" w:rsidRPr="003103BC" w14:paraId="243FE658" w14:textId="77777777" w:rsidTr="00D95FF1">
        <w:tc>
          <w:tcPr>
            <w:tcW w:w="813" w:type="dxa"/>
          </w:tcPr>
          <w:p w14:paraId="1B46C08F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4</w:t>
            </w:r>
          </w:p>
        </w:tc>
        <w:tc>
          <w:tcPr>
            <w:tcW w:w="2602" w:type="dxa"/>
            <w:gridSpan w:val="2"/>
          </w:tcPr>
          <w:p w14:paraId="0455DFC8" w14:textId="26DD245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11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6D76A71D" w14:textId="77777777" w:rsidR="00C60470" w:rsidRPr="003103BC" w:rsidRDefault="00C60470" w:rsidP="00D95FF1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7BF5EADC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C60470" w:rsidRPr="003103BC" w14:paraId="6731DCB2" w14:textId="77777777" w:rsidTr="00D95FF1">
        <w:tc>
          <w:tcPr>
            <w:tcW w:w="813" w:type="dxa"/>
          </w:tcPr>
          <w:p w14:paraId="42749184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5</w:t>
            </w:r>
          </w:p>
        </w:tc>
        <w:tc>
          <w:tcPr>
            <w:tcW w:w="2602" w:type="dxa"/>
            <w:gridSpan w:val="2"/>
          </w:tcPr>
          <w:p w14:paraId="0CFF3CBD" w14:textId="06BFC2FE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11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</w:tcPr>
          <w:p w14:paraId="36C9D296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77A0999C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C60470" w:rsidRPr="003103BC" w14:paraId="7262EFF7" w14:textId="77777777" w:rsidTr="00D95FF1">
        <w:tc>
          <w:tcPr>
            <w:tcW w:w="813" w:type="dxa"/>
          </w:tcPr>
          <w:p w14:paraId="7EEC8F92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6</w:t>
            </w:r>
          </w:p>
        </w:tc>
        <w:tc>
          <w:tcPr>
            <w:tcW w:w="2602" w:type="dxa"/>
            <w:gridSpan w:val="2"/>
          </w:tcPr>
          <w:p w14:paraId="544CDE5B" w14:textId="31CCD40E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12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23FB2EE3" w14:textId="77777777" w:rsidR="00C60470" w:rsidRPr="003103BC" w:rsidRDefault="00C60470" w:rsidP="00D95FF1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76428E88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C60470" w:rsidRPr="003103BC" w14:paraId="0A083F8C" w14:textId="77777777" w:rsidTr="00D95FF1">
        <w:tc>
          <w:tcPr>
            <w:tcW w:w="813" w:type="dxa"/>
          </w:tcPr>
          <w:p w14:paraId="589CBA9C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7</w:t>
            </w:r>
          </w:p>
        </w:tc>
        <w:tc>
          <w:tcPr>
            <w:tcW w:w="2602" w:type="dxa"/>
            <w:gridSpan w:val="2"/>
          </w:tcPr>
          <w:p w14:paraId="0FAFD176" w14:textId="0D8CE3B3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12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</w:tcPr>
          <w:p w14:paraId="670346B9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</w:tcPr>
          <w:p w14:paraId="03BD2384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</w:tbl>
    <w:p w14:paraId="6D704554" w14:textId="77777777" w:rsidR="00C60470" w:rsidRDefault="00C60470" w:rsidP="00C60470">
      <w:pPr>
        <w:rPr>
          <w:rFonts w:ascii="Prometo" w:hAnsi="Prometo" w:cs="Arial"/>
          <w:b/>
          <w:color w:val="auto"/>
          <w:sz w:val="22"/>
          <w:szCs w:val="22"/>
        </w:rPr>
      </w:pPr>
    </w:p>
    <w:p w14:paraId="0AD1EF64" w14:textId="77777777" w:rsidR="00C60470" w:rsidRDefault="00C60470">
      <w:pPr>
        <w:rPr>
          <w:rFonts w:ascii="Prometo" w:hAnsi="Prometo" w:cs="Arial"/>
          <w:b/>
          <w:color w:val="auto"/>
          <w:sz w:val="22"/>
          <w:szCs w:val="22"/>
        </w:rPr>
      </w:pPr>
      <w:r>
        <w:rPr>
          <w:rFonts w:ascii="Prometo" w:hAnsi="Prometo" w:cs="Arial"/>
          <w:b/>
          <w:color w:val="auto"/>
          <w:sz w:val="22"/>
          <w:szCs w:val="22"/>
        </w:rPr>
        <w:br w:type="page"/>
      </w:r>
    </w:p>
    <w:p w14:paraId="7107FF13" w14:textId="5CCC9265" w:rsidR="00C60470" w:rsidRPr="003103BC" w:rsidRDefault="00C60470" w:rsidP="00C60470">
      <w:pPr>
        <w:rPr>
          <w:rFonts w:ascii="Prometo" w:hAnsi="Prometo" w:cs="Arial"/>
          <w:b/>
          <w:color w:val="auto"/>
          <w:sz w:val="22"/>
          <w:szCs w:val="22"/>
        </w:rPr>
      </w:pPr>
      <w:r w:rsidRPr="003103BC">
        <w:rPr>
          <w:rFonts w:ascii="Prometo" w:hAnsi="Prometo" w:cs="Arial"/>
          <w:b/>
          <w:color w:val="auto"/>
          <w:sz w:val="22"/>
          <w:szCs w:val="22"/>
        </w:rPr>
        <w:lastRenderedPageBreak/>
        <w:t>Table 3</w:t>
      </w:r>
      <w:r>
        <w:rPr>
          <w:rFonts w:ascii="Prometo" w:hAnsi="Prometo" w:cs="Arial"/>
          <w:b/>
          <w:color w:val="auto"/>
          <w:sz w:val="22"/>
          <w:szCs w:val="22"/>
        </w:rPr>
        <w:t>d</w:t>
      </w:r>
      <w:r w:rsidRPr="003103BC">
        <w:rPr>
          <w:rFonts w:ascii="Prometo" w:hAnsi="Prometo" w:cs="Arial"/>
          <w:b/>
          <w:color w:val="auto"/>
          <w:sz w:val="22"/>
          <w:szCs w:val="22"/>
        </w:rPr>
        <w:t xml:space="preserve"> Sensor Data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"/>
        <w:gridCol w:w="1020"/>
        <w:gridCol w:w="1582"/>
        <w:gridCol w:w="1080"/>
        <w:gridCol w:w="4770"/>
      </w:tblGrid>
      <w:tr w:rsidR="00C60470" w:rsidRPr="003103BC" w14:paraId="0BFA6B40" w14:textId="77777777" w:rsidTr="00D95FF1">
        <w:trPr>
          <w:cantSplit/>
        </w:trPr>
        <w:tc>
          <w:tcPr>
            <w:tcW w:w="1833" w:type="dxa"/>
            <w:gridSpan w:val="2"/>
            <w:tcBorders>
              <w:right w:val="single" w:sz="4" w:space="0" w:color="000000"/>
            </w:tcBorders>
            <w:shd w:val="clear" w:color="auto" w:fill="C0C0C0"/>
          </w:tcPr>
          <w:p w14:paraId="5AD16CD1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Identifier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2F4883F0" w14:textId="482B995A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CAN ID= 0x18</w:t>
            </w:r>
            <w:r w:rsidR="00274225">
              <w:rPr>
                <w:rFonts w:ascii="Prometo" w:hAnsi="Prometo" w:cs="Arial"/>
                <w:sz w:val="22"/>
                <w:szCs w:val="22"/>
              </w:rPr>
              <w:t>3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(Default)</w:t>
            </w:r>
          </w:p>
        </w:tc>
      </w:tr>
      <w:tr w:rsidR="00C60470" w:rsidRPr="003103BC" w14:paraId="52ED3474" w14:textId="77777777" w:rsidTr="00D95FF1">
        <w:trPr>
          <w:cantSplit/>
        </w:trPr>
        <w:tc>
          <w:tcPr>
            <w:tcW w:w="1833" w:type="dxa"/>
            <w:gridSpan w:val="2"/>
            <w:tcBorders>
              <w:right w:val="single" w:sz="4" w:space="0" w:color="000000"/>
            </w:tcBorders>
          </w:tcPr>
          <w:p w14:paraId="20F140A8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Rate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</w:tcPr>
          <w:p w14:paraId="624A2EAB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100Hz [Default]</w:t>
            </w:r>
          </w:p>
        </w:tc>
      </w:tr>
      <w:tr w:rsidR="00C60470" w:rsidRPr="003103BC" w14:paraId="479EFBE5" w14:textId="77777777" w:rsidTr="00D95FF1">
        <w:tc>
          <w:tcPr>
            <w:tcW w:w="813" w:type="dxa"/>
          </w:tcPr>
          <w:p w14:paraId="71023A47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b/>
                <w:sz w:val="22"/>
                <w:szCs w:val="22"/>
              </w:rPr>
              <w:t>yte</w:t>
            </w:r>
          </w:p>
        </w:tc>
        <w:tc>
          <w:tcPr>
            <w:tcW w:w="2602" w:type="dxa"/>
            <w:gridSpan w:val="2"/>
          </w:tcPr>
          <w:p w14:paraId="7D82A475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D</w:t>
            </w:r>
            <w:r>
              <w:rPr>
                <w:rFonts w:ascii="Prometo" w:hAnsi="Prometo" w:cs="Arial"/>
                <w:b/>
                <w:sz w:val="22"/>
                <w:szCs w:val="22"/>
              </w:rPr>
              <w:t>escription</w:t>
            </w:r>
          </w:p>
        </w:tc>
        <w:tc>
          <w:tcPr>
            <w:tcW w:w="1080" w:type="dxa"/>
          </w:tcPr>
          <w:p w14:paraId="17EC27A6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Format</w:t>
            </w:r>
          </w:p>
        </w:tc>
        <w:tc>
          <w:tcPr>
            <w:tcW w:w="4770" w:type="dxa"/>
          </w:tcPr>
          <w:p w14:paraId="59B9CA9E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N</w:t>
            </w:r>
            <w:r>
              <w:rPr>
                <w:rFonts w:ascii="Prometo" w:hAnsi="Prometo" w:cs="Arial"/>
                <w:b/>
                <w:sz w:val="22"/>
                <w:szCs w:val="22"/>
              </w:rPr>
              <w:t>otes</w:t>
            </w:r>
          </w:p>
        </w:tc>
      </w:tr>
      <w:tr w:rsidR="00C60470" w:rsidRPr="003103BC" w14:paraId="4EAFC22E" w14:textId="77777777" w:rsidTr="00D95FF1">
        <w:tc>
          <w:tcPr>
            <w:tcW w:w="813" w:type="dxa"/>
          </w:tcPr>
          <w:p w14:paraId="39325AA1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0</w:t>
            </w:r>
          </w:p>
        </w:tc>
        <w:tc>
          <w:tcPr>
            <w:tcW w:w="2602" w:type="dxa"/>
            <w:gridSpan w:val="2"/>
          </w:tcPr>
          <w:p w14:paraId="5BCBB58B" w14:textId="23F5A95F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13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31007448" w14:textId="77777777" w:rsidR="00C60470" w:rsidRPr="003103BC" w:rsidRDefault="00C60470" w:rsidP="00D95FF1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7979BF60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C60470" w:rsidRPr="003103BC" w14:paraId="530045C1" w14:textId="77777777" w:rsidTr="00D95FF1">
        <w:tc>
          <w:tcPr>
            <w:tcW w:w="813" w:type="dxa"/>
          </w:tcPr>
          <w:p w14:paraId="47B945BD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1</w:t>
            </w:r>
          </w:p>
        </w:tc>
        <w:tc>
          <w:tcPr>
            <w:tcW w:w="2602" w:type="dxa"/>
            <w:gridSpan w:val="2"/>
          </w:tcPr>
          <w:p w14:paraId="29B53423" w14:textId="03F619C8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13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</w:tcPr>
          <w:p w14:paraId="279DD957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6DA7A20A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C60470" w:rsidRPr="003103BC" w14:paraId="17AF1491" w14:textId="77777777" w:rsidTr="00D95FF1">
        <w:tc>
          <w:tcPr>
            <w:tcW w:w="813" w:type="dxa"/>
          </w:tcPr>
          <w:p w14:paraId="4C80DB26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2</w:t>
            </w:r>
          </w:p>
        </w:tc>
        <w:tc>
          <w:tcPr>
            <w:tcW w:w="2602" w:type="dxa"/>
            <w:gridSpan w:val="2"/>
          </w:tcPr>
          <w:p w14:paraId="06641913" w14:textId="54E3CBC4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14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4922A054" w14:textId="77777777" w:rsidR="00C60470" w:rsidRPr="003103BC" w:rsidRDefault="00C60470" w:rsidP="00D95FF1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506D99B8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C60470" w:rsidRPr="003103BC" w14:paraId="2838E471" w14:textId="77777777" w:rsidTr="00D95FF1">
        <w:tc>
          <w:tcPr>
            <w:tcW w:w="813" w:type="dxa"/>
          </w:tcPr>
          <w:p w14:paraId="32B4C7A8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3</w:t>
            </w:r>
          </w:p>
        </w:tc>
        <w:tc>
          <w:tcPr>
            <w:tcW w:w="2602" w:type="dxa"/>
            <w:gridSpan w:val="2"/>
          </w:tcPr>
          <w:p w14:paraId="5C5C4EB9" w14:textId="0034657D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14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</w:tcPr>
          <w:p w14:paraId="5C44EF1D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5B96188E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C60470" w:rsidRPr="003103BC" w14:paraId="6177B629" w14:textId="77777777" w:rsidTr="00D95FF1">
        <w:tc>
          <w:tcPr>
            <w:tcW w:w="813" w:type="dxa"/>
          </w:tcPr>
          <w:p w14:paraId="29A08943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4</w:t>
            </w:r>
          </w:p>
        </w:tc>
        <w:tc>
          <w:tcPr>
            <w:tcW w:w="2602" w:type="dxa"/>
            <w:gridSpan w:val="2"/>
          </w:tcPr>
          <w:p w14:paraId="0EBE8A63" w14:textId="2181335F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15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3ECFB089" w14:textId="77777777" w:rsidR="00C60470" w:rsidRPr="003103BC" w:rsidRDefault="00C60470" w:rsidP="00D95FF1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40B456EE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C60470" w:rsidRPr="003103BC" w14:paraId="5890CB43" w14:textId="77777777" w:rsidTr="00D95FF1">
        <w:tc>
          <w:tcPr>
            <w:tcW w:w="813" w:type="dxa"/>
          </w:tcPr>
          <w:p w14:paraId="48942A98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5</w:t>
            </w:r>
          </w:p>
        </w:tc>
        <w:tc>
          <w:tcPr>
            <w:tcW w:w="2602" w:type="dxa"/>
            <w:gridSpan w:val="2"/>
          </w:tcPr>
          <w:p w14:paraId="7732F20A" w14:textId="05FBB361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15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</w:tcPr>
          <w:p w14:paraId="787C6E41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589EA0EF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C60470" w:rsidRPr="003103BC" w14:paraId="5CFA83A3" w14:textId="77777777" w:rsidTr="00D95FF1">
        <w:tc>
          <w:tcPr>
            <w:tcW w:w="813" w:type="dxa"/>
          </w:tcPr>
          <w:p w14:paraId="45D2AC65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6</w:t>
            </w:r>
          </w:p>
        </w:tc>
        <w:tc>
          <w:tcPr>
            <w:tcW w:w="2602" w:type="dxa"/>
            <w:gridSpan w:val="2"/>
          </w:tcPr>
          <w:p w14:paraId="3E2C7D7A" w14:textId="7872C128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16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4BD6828B" w14:textId="77777777" w:rsidR="00C60470" w:rsidRPr="003103BC" w:rsidRDefault="00C60470" w:rsidP="00D95FF1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7F5AE46F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C60470" w:rsidRPr="003103BC" w14:paraId="42323F5A" w14:textId="77777777" w:rsidTr="00D95FF1">
        <w:tc>
          <w:tcPr>
            <w:tcW w:w="813" w:type="dxa"/>
          </w:tcPr>
          <w:p w14:paraId="1198F43C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7</w:t>
            </w:r>
          </w:p>
        </w:tc>
        <w:tc>
          <w:tcPr>
            <w:tcW w:w="2602" w:type="dxa"/>
            <w:gridSpan w:val="2"/>
          </w:tcPr>
          <w:p w14:paraId="33DE6A7A" w14:textId="25B21B59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16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</w:tcPr>
          <w:p w14:paraId="76A7AB80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</w:tcPr>
          <w:p w14:paraId="196B3DE5" w14:textId="77777777" w:rsidR="00C60470" w:rsidRPr="003103BC" w:rsidRDefault="00C60470" w:rsidP="00D95FF1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</w:tbl>
    <w:p w14:paraId="1A6CE5CC" w14:textId="77777777" w:rsidR="00C60470" w:rsidRPr="003103BC" w:rsidRDefault="00C60470" w:rsidP="00842D70">
      <w:pPr>
        <w:rPr>
          <w:rFonts w:ascii="Prometo" w:hAnsi="Prometo" w:cs="Arial"/>
          <w:b/>
          <w:color w:val="auto"/>
          <w:sz w:val="22"/>
          <w:szCs w:val="22"/>
        </w:rPr>
      </w:pPr>
    </w:p>
    <w:p w14:paraId="4BC7FC6E" w14:textId="0D4188ED" w:rsidR="00842D70" w:rsidRPr="003103BC" w:rsidRDefault="008F4E69" w:rsidP="00842D70">
      <w:pPr>
        <w:rPr>
          <w:rFonts w:ascii="Prometo" w:hAnsi="Prometo" w:cs="Arial"/>
          <w:b/>
          <w:color w:val="auto"/>
          <w:sz w:val="22"/>
          <w:szCs w:val="22"/>
        </w:rPr>
      </w:pPr>
      <w:r w:rsidRPr="003103BC">
        <w:rPr>
          <w:rFonts w:ascii="Prometo" w:hAnsi="Prometo" w:cs="Arial"/>
          <w:b/>
          <w:color w:val="auto"/>
          <w:sz w:val="22"/>
          <w:szCs w:val="22"/>
        </w:rPr>
        <w:t>Table 3</w:t>
      </w:r>
      <w:r w:rsidR="00C60470">
        <w:rPr>
          <w:rFonts w:ascii="Prometo" w:hAnsi="Prometo" w:cs="Arial"/>
          <w:b/>
          <w:color w:val="auto"/>
          <w:sz w:val="22"/>
          <w:szCs w:val="22"/>
        </w:rPr>
        <w:t>e</w:t>
      </w:r>
      <w:r w:rsidR="00A801A9" w:rsidRPr="003103BC">
        <w:rPr>
          <w:rFonts w:ascii="Prometo" w:hAnsi="Prometo" w:cs="Arial"/>
          <w:b/>
          <w:color w:val="auto"/>
          <w:sz w:val="22"/>
          <w:szCs w:val="22"/>
        </w:rPr>
        <w:t xml:space="preserve"> Sensor</w:t>
      </w:r>
      <w:r w:rsidR="00842D70" w:rsidRPr="003103BC">
        <w:rPr>
          <w:rFonts w:ascii="Prometo" w:hAnsi="Prometo" w:cs="Arial"/>
          <w:b/>
          <w:color w:val="auto"/>
          <w:sz w:val="22"/>
          <w:szCs w:val="22"/>
        </w:rPr>
        <w:t xml:space="preserve"> Dat</w:t>
      </w:r>
      <w:r w:rsidR="00D91F85" w:rsidRPr="003103BC">
        <w:rPr>
          <w:rFonts w:ascii="Prometo" w:hAnsi="Prometo" w:cs="Arial"/>
          <w:b/>
          <w:color w:val="auto"/>
          <w:sz w:val="22"/>
          <w:szCs w:val="22"/>
        </w:rPr>
        <w:t>a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"/>
        <w:gridCol w:w="1020"/>
        <w:gridCol w:w="1582"/>
        <w:gridCol w:w="1080"/>
        <w:gridCol w:w="4770"/>
      </w:tblGrid>
      <w:tr w:rsidR="00842D70" w:rsidRPr="003103BC" w14:paraId="31549F94" w14:textId="77777777" w:rsidTr="00842D70">
        <w:trPr>
          <w:cantSplit/>
        </w:trPr>
        <w:tc>
          <w:tcPr>
            <w:tcW w:w="1833" w:type="dxa"/>
            <w:gridSpan w:val="2"/>
            <w:tcBorders>
              <w:right w:val="single" w:sz="4" w:space="0" w:color="000000"/>
            </w:tcBorders>
            <w:shd w:val="clear" w:color="auto" w:fill="C0C0C0"/>
          </w:tcPr>
          <w:p w14:paraId="522BD702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Identifier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76E459C4" w14:textId="5CD7C1C0" w:rsidR="00842D70" w:rsidRPr="003103BC" w:rsidRDefault="00B96EB9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CAN ID= 0x18</w:t>
            </w:r>
            <w:r w:rsidR="00274225">
              <w:rPr>
                <w:rFonts w:ascii="Prometo" w:hAnsi="Prometo" w:cs="Arial"/>
                <w:sz w:val="22"/>
                <w:szCs w:val="22"/>
              </w:rPr>
              <w:t>4</w:t>
            </w:r>
            <w:r w:rsidR="00842D70" w:rsidRPr="003103BC">
              <w:rPr>
                <w:rFonts w:ascii="Prometo" w:hAnsi="Prometo" w:cs="Arial"/>
                <w:sz w:val="22"/>
                <w:szCs w:val="22"/>
              </w:rPr>
              <w:t xml:space="preserve"> (Default)</w:t>
            </w:r>
          </w:p>
        </w:tc>
      </w:tr>
      <w:tr w:rsidR="00842D70" w:rsidRPr="003103BC" w14:paraId="64E55327" w14:textId="77777777" w:rsidTr="00842D70">
        <w:trPr>
          <w:cantSplit/>
        </w:trPr>
        <w:tc>
          <w:tcPr>
            <w:tcW w:w="1833" w:type="dxa"/>
            <w:gridSpan w:val="2"/>
            <w:tcBorders>
              <w:right w:val="single" w:sz="4" w:space="0" w:color="000000"/>
            </w:tcBorders>
          </w:tcPr>
          <w:p w14:paraId="167AAF7C" w14:textId="77777777" w:rsidR="00842D70" w:rsidRPr="003103BC" w:rsidRDefault="00842D70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Rate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</w:tcPr>
          <w:p w14:paraId="7BAADCCB" w14:textId="234A3BCE" w:rsidR="00842D70" w:rsidRPr="003103BC" w:rsidRDefault="00B96EB9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1Hz</w:t>
            </w:r>
            <w:r w:rsidR="00994951" w:rsidRPr="003103BC">
              <w:rPr>
                <w:rFonts w:ascii="Prometo" w:hAnsi="Prometo" w:cs="Arial"/>
                <w:sz w:val="22"/>
                <w:szCs w:val="22"/>
              </w:rPr>
              <w:t xml:space="preserve"> FIXED</w:t>
            </w:r>
          </w:p>
        </w:tc>
      </w:tr>
      <w:tr w:rsidR="00814CD0" w:rsidRPr="003103BC" w14:paraId="197EF254" w14:textId="77777777" w:rsidTr="00842D70">
        <w:tc>
          <w:tcPr>
            <w:tcW w:w="813" w:type="dxa"/>
          </w:tcPr>
          <w:p w14:paraId="4CB3DF4D" w14:textId="042A5B7B" w:rsidR="00814CD0" w:rsidRPr="003103BC" w:rsidRDefault="00814CD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B</w:t>
            </w:r>
            <w:r w:rsidR="00490F14">
              <w:rPr>
                <w:rFonts w:ascii="Prometo" w:hAnsi="Prometo" w:cs="Arial"/>
                <w:b/>
                <w:sz w:val="22"/>
                <w:szCs w:val="22"/>
              </w:rPr>
              <w:t>yte</w:t>
            </w:r>
          </w:p>
        </w:tc>
        <w:tc>
          <w:tcPr>
            <w:tcW w:w="2602" w:type="dxa"/>
            <w:gridSpan w:val="2"/>
          </w:tcPr>
          <w:p w14:paraId="2B8A6889" w14:textId="423721A1" w:rsidR="00814CD0" w:rsidRPr="003103BC" w:rsidRDefault="00814CD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D</w:t>
            </w:r>
            <w:r w:rsidR="00490F14">
              <w:rPr>
                <w:rFonts w:ascii="Prometo" w:hAnsi="Prometo" w:cs="Arial"/>
                <w:b/>
                <w:sz w:val="22"/>
                <w:szCs w:val="22"/>
              </w:rPr>
              <w:t>escription</w:t>
            </w:r>
          </w:p>
        </w:tc>
        <w:tc>
          <w:tcPr>
            <w:tcW w:w="1080" w:type="dxa"/>
          </w:tcPr>
          <w:p w14:paraId="77D92842" w14:textId="77777777" w:rsidR="00814CD0" w:rsidRPr="003103BC" w:rsidRDefault="00814CD0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Format</w:t>
            </w:r>
          </w:p>
        </w:tc>
        <w:tc>
          <w:tcPr>
            <w:tcW w:w="4770" w:type="dxa"/>
          </w:tcPr>
          <w:p w14:paraId="60EA59AB" w14:textId="26B75BA7" w:rsidR="00814CD0" w:rsidRPr="003103BC" w:rsidRDefault="00814CD0" w:rsidP="00842D70">
            <w:pPr>
              <w:pStyle w:val="Header"/>
              <w:rPr>
                <w:rFonts w:ascii="Prometo" w:hAnsi="Prometo" w:cs="Arial"/>
                <w:b/>
                <w:bCs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bCs/>
                <w:sz w:val="22"/>
                <w:szCs w:val="22"/>
              </w:rPr>
              <w:t>N</w:t>
            </w:r>
            <w:r w:rsidR="00490F14">
              <w:rPr>
                <w:rFonts w:ascii="Prometo" w:hAnsi="Prometo" w:cs="Arial"/>
                <w:b/>
                <w:bCs/>
                <w:sz w:val="22"/>
                <w:szCs w:val="22"/>
              </w:rPr>
              <w:t>otes</w:t>
            </w:r>
          </w:p>
        </w:tc>
      </w:tr>
      <w:tr w:rsidR="005B678E" w:rsidRPr="003103BC" w14:paraId="30DFDF79" w14:textId="77777777" w:rsidTr="00842D70">
        <w:tc>
          <w:tcPr>
            <w:tcW w:w="813" w:type="dxa"/>
          </w:tcPr>
          <w:p w14:paraId="36234800" w14:textId="77777777" w:rsidR="005B678E" w:rsidRPr="003103BC" w:rsidRDefault="005B678E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0</w:t>
            </w:r>
          </w:p>
        </w:tc>
        <w:tc>
          <w:tcPr>
            <w:tcW w:w="2602" w:type="dxa"/>
            <w:gridSpan w:val="2"/>
          </w:tcPr>
          <w:p w14:paraId="028DE66B" w14:textId="5F10DD85" w:rsidR="005B678E" w:rsidRPr="003103BC" w:rsidRDefault="005B678E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T</w:t>
            </w:r>
            <w:r>
              <w:rPr>
                <w:rFonts w:ascii="Prometo" w:hAnsi="Prometo" w:cs="Arial"/>
                <w:sz w:val="22"/>
                <w:szCs w:val="22"/>
              </w:rPr>
              <w:t>emperature MSB</w:t>
            </w:r>
          </w:p>
        </w:tc>
        <w:tc>
          <w:tcPr>
            <w:tcW w:w="1080" w:type="dxa"/>
            <w:vMerge w:val="restart"/>
            <w:vAlign w:val="center"/>
          </w:tcPr>
          <w:p w14:paraId="18CD561D" w14:textId="0822832E" w:rsidR="005B678E" w:rsidRPr="003103BC" w:rsidRDefault="005B678E" w:rsidP="00842D70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S</w:t>
            </w:r>
            <w:r>
              <w:rPr>
                <w:rFonts w:ascii="Prometo" w:hAnsi="Prometo" w:cs="Arial"/>
                <w:sz w:val="22"/>
                <w:szCs w:val="22"/>
              </w:rPr>
              <w:t>16</w:t>
            </w:r>
          </w:p>
        </w:tc>
        <w:tc>
          <w:tcPr>
            <w:tcW w:w="4770" w:type="dxa"/>
            <w:vMerge w:val="restart"/>
          </w:tcPr>
          <w:p w14:paraId="357DA997" w14:textId="6EE33E5D" w:rsidR="005B678E" w:rsidRPr="003103BC" w:rsidRDefault="005B678E" w:rsidP="00814CD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 xml:space="preserve">Temperature </w:t>
            </w:r>
            <w:r>
              <w:rPr>
                <w:rFonts w:ascii="Prometo" w:hAnsi="Prometo" w:cs="Arial"/>
                <w:sz w:val="22"/>
                <w:szCs w:val="22"/>
              </w:rPr>
              <w:t xml:space="preserve">x100. Signed Int16, Divide by 100 for </w:t>
            </w:r>
            <w:r w:rsidRPr="00C60470">
              <w:rPr>
                <w:rFonts w:ascii="Prometo" w:hAnsi="Prometo" w:cs="Arial"/>
                <w:sz w:val="22"/>
                <w:szCs w:val="22"/>
                <w:vertAlign w:val="superscript"/>
              </w:rPr>
              <w:t>0</w:t>
            </w:r>
            <w:r>
              <w:rPr>
                <w:rFonts w:ascii="Prometo" w:hAnsi="Prometo" w:cs="Arial"/>
                <w:sz w:val="22"/>
                <w:szCs w:val="22"/>
              </w:rPr>
              <w:t>C.</w:t>
            </w:r>
          </w:p>
        </w:tc>
      </w:tr>
      <w:tr w:rsidR="005B678E" w:rsidRPr="003103BC" w14:paraId="00334439" w14:textId="77777777" w:rsidTr="00540428">
        <w:tc>
          <w:tcPr>
            <w:tcW w:w="813" w:type="dxa"/>
          </w:tcPr>
          <w:p w14:paraId="75AC4029" w14:textId="0BE894C8" w:rsidR="005B678E" w:rsidRPr="003103BC" w:rsidRDefault="005B678E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1</w:t>
            </w:r>
          </w:p>
        </w:tc>
        <w:tc>
          <w:tcPr>
            <w:tcW w:w="2602" w:type="dxa"/>
            <w:gridSpan w:val="2"/>
          </w:tcPr>
          <w:p w14:paraId="6C266E3C" w14:textId="248E3B2F" w:rsidR="005B678E" w:rsidRPr="003103BC" w:rsidRDefault="005B678E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>
              <w:rPr>
                <w:rFonts w:ascii="Prometo" w:hAnsi="Prometo" w:cs="Arial"/>
                <w:sz w:val="22"/>
                <w:szCs w:val="22"/>
              </w:rPr>
              <w:t>Temperature L</w:t>
            </w:r>
            <w:r w:rsidRPr="003103BC">
              <w:rPr>
                <w:rFonts w:ascii="Prometo" w:hAnsi="Prometo" w:cs="Arial"/>
                <w:sz w:val="22"/>
                <w:szCs w:val="22"/>
              </w:rPr>
              <w:t>SB</w:t>
            </w:r>
          </w:p>
        </w:tc>
        <w:tc>
          <w:tcPr>
            <w:tcW w:w="1080" w:type="dxa"/>
            <w:vMerge/>
            <w:vAlign w:val="center"/>
          </w:tcPr>
          <w:p w14:paraId="195FF20E" w14:textId="262EA160" w:rsidR="005B678E" w:rsidRPr="003103BC" w:rsidRDefault="005B678E" w:rsidP="00842D70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722B3F96" w14:textId="7407F62D" w:rsidR="005B678E" w:rsidRPr="003103BC" w:rsidRDefault="005B678E" w:rsidP="00540428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5B678E" w:rsidRPr="003103BC" w14:paraId="3A53D0FB" w14:textId="77777777" w:rsidTr="005B678E">
        <w:tc>
          <w:tcPr>
            <w:tcW w:w="813" w:type="dxa"/>
          </w:tcPr>
          <w:p w14:paraId="49CCF362" w14:textId="4B5F09FD" w:rsidR="005B678E" w:rsidRPr="003103BC" w:rsidRDefault="005B678E" w:rsidP="00842D70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2</w:t>
            </w:r>
          </w:p>
        </w:tc>
        <w:tc>
          <w:tcPr>
            <w:tcW w:w="2602" w:type="dxa"/>
            <w:gridSpan w:val="2"/>
          </w:tcPr>
          <w:p w14:paraId="56A1C4AD" w14:textId="00864BAC" w:rsidR="005B678E" w:rsidRPr="003103BC" w:rsidRDefault="005B678E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Sensor</w:t>
            </w:r>
            <w:r>
              <w:rPr>
                <w:rFonts w:ascii="Prometo" w:hAnsi="Prometo" w:cs="Arial"/>
                <w:sz w:val="22"/>
                <w:szCs w:val="22"/>
              </w:rPr>
              <w:t xml:space="preserve"> 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No </w:t>
            </w:r>
            <w:r>
              <w:rPr>
                <w:rFonts w:ascii="Prometo" w:hAnsi="Prometo" w:cs="Arial"/>
                <w:sz w:val="22"/>
                <w:szCs w:val="22"/>
              </w:rPr>
              <w:t>M</w:t>
            </w:r>
            <w:r w:rsidRPr="003103BC">
              <w:rPr>
                <w:rFonts w:ascii="Prometo" w:hAnsi="Prometo" w:cs="Arial"/>
                <w:sz w:val="22"/>
                <w:szCs w:val="22"/>
              </w:rPr>
              <w:t>SB</w:t>
            </w:r>
          </w:p>
        </w:tc>
        <w:tc>
          <w:tcPr>
            <w:tcW w:w="1080" w:type="dxa"/>
            <w:vMerge w:val="restart"/>
            <w:vAlign w:val="center"/>
          </w:tcPr>
          <w:p w14:paraId="1703136A" w14:textId="262C18D3" w:rsidR="005B678E" w:rsidRPr="003103BC" w:rsidRDefault="005B678E" w:rsidP="005B678E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</w:tcPr>
          <w:p w14:paraId="6C0C98EE" w14:textId="77777777" w:rsidR="005B678E" w:rsidRPr="003103BC" w:rsidRDefault="005B678E" w:rsidP="00842D70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5B678E" w:rsidRPr="003103BC" w14:paraId="11C5694E" w14:textId="77777777" w:rsidTr="00814CD0">
        <w:tc>
          <w:tcPr>
            <w:tcW w:w="813" w:type="dxa"/>
          </w:tcPr>
          <w:p w14:paraId="3C850407" w14:textId="11EC9527" w:rsidR="005B678E" w:rsidRPr="003103BC" w:rsidRDefault="005B678E" w:rsidP="00C02323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3</w:t>
            </w:r>
          </w:p>
        </w:tc>
        <w:tc>
          <w:tcPr>
            <w:tcW w:w="2602" w:type="dxa"/>
            <w:gridSpan w:val="2"/>
          </w:tcPr>
          <w:p w14:paraId="55F84806" w14:textId="221F21A4" w:rsidR="005B678E" w:rsidRPr="003103BC" w:rsidRDefault="005B678E" w:rsidP="00C02323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>
              <w:rPr>
                <w:rFonts w:ascii="Prometo" w:hAnsi="Prometo" w:cs="Arial"/>
                <w:sz w:val="22"/>
                <w:szCs w:val="22"/>
              </w:rPr>
              <w:t>Sensor No LSB</w:t>
            </w:r>
          </w:p>
        </w:tc>
        <w:tc>
          <w:tcPr>
            <w:tcW w:w="1080" w:type="dxa"/>
            <w:vMerge/>
            <w:vAlign w:val="center"/>
          </w:tcPr>
          <w:p w14:paraId="30EFF2F6" w14:textId="04C1245B" w:rsidR="005B678E" w:rsidRPr="003103BC" w:rsidRDefault="005B678E" w:rsidP="00C02323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</w:tcPr>
          <w:p w14:paraId="7960CDD5" w14:textId="064FECF1" w:rsidR="005B678E" w:rsidRPr="003103BC" w:rsidRDefault="005B678E" w:rsidP="00C02323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C02323" w:rsidRPr="003103BC" w14:paraId="43097CE6" w14:textId="77777777" w:rsidTr="00814CD0">
        <w:tc>
          <w:tcPr>
            <w:tcW w:w="813" w:type="dxa"/>
          </w:tcPr>
          <w:p w14:paraId="5D65A00A" w14:textId="1979C54A" w:rsidR="00C02323" w:rsidRPr="003103BC" w:rsidRDefault="00C02323" w:rsidP="00C02323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4</w:t>
            </w:r>
          </w:p>
        </w:tc>
        <w:tc>
          <w:tcPr>
            <w:tcW w:w="2602" w:type="dxa"/>
            <w:gridSpan w:val="2"/>
          </w:tcPr>
          <w:p w14:paraId="1EB97D25" w14:textId="6FA409BE" w:rsidR="00C02323" w:rsidRPr="003103BC" w:rsidRDefault="005B678E" w:rsidP="00C02323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>
              <w:rPr>
                <w:rFonts w:ascii="Prometo" w:hAnsi="Prometo" w:cs="Arial"/>
                <w:sz w:val="22"/>
                <w:szCs w:val="22"/>
              </w:rPr>
              <w:t>Range</w:t>
            </w:r>
          </w:p>
        </w:tc>
        <w:tc>
          <w:tcPr>
            <w:tcW w:w="1080" w:type="dxa"/>
            <w:vAlign w:val="center"/>
          </w:tcPr>
          <w:p w14:paraId="4D02C24B" w14:textId="347782D8" w:rsidR="00C02323" w:rsidRPr="003103BC" w:rsidRDefault="00C02323" w:rsidP="00C02323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U8</w:t>
            </w:r>
          </w:p>
        </w:tc>
        <w:tc>
          <w:tcPr>
            <w:tcW w:w="4770" w:type="dxa"/>
          </w:tcPr>
          <w:p w14:paraId="7DE48684" w14:textId="2A682442" w:rsidR="00C02323" w:rsidRPr="003103BC" w:rsidRDefault="005B678E" w:rsidP="00C02323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>
              <w:rPr>
                <w:rFonts w:ascii="Prometo" w:hAnsi="Prometo" w:cs="Arial"/>
                <w:sz w:val="22"/>
                <w:szCs w:val="22"/>
              </w:rPr>
              <w:t xml:space="preserve">Range – See table </w:t>
            </w:r>
            <w:r w:rsidR="00274225">
              <w:rPr>
                <w:rFonts w:ascii="Prometo" w:hAnsi="Prometo" w:cs="Arial"/>
                <w:sz w:val="22"/>
                <w:szCs w:val="22"/>
              </w:rPr>
              <w:t>5a</w:t>
            </w:r>
          </w:p>
        </w:tc>
      </w:tr>
      <w:tr w:rsidR="00C02323" w:rsidRPr="003103BC" w14:paraId="3839E2F6" w14:textId="77777777" w:rsidTr="00814CD0">
        <w:tc>
          <w:tcPr>
            <w:tcW w:w="813" w:type="dxa"/>
          </w:tcPr>
          <w:p w14:paraId="5E0962A3" w14:textId="5D182679" w:rsidR="00C02323" w:rsidRPr="003103BC" w:rsidRDefault="00C02323" w:rsidP="00C02323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5</w:t>
            </w:r>
          </w:p>
        </w:tc>
        <w:tc>
          <w:tcPr>
            <w:tcW w:w="2602" w:type="dxa"/>
            <w:gridSpan w:val="2"/>
          </w:tcPr>
          <w:p w14:paraId="2919F450" w14:textId="3E1A7B26" w:rsidR="00C02323" w:rsidRPr="003103BC" w:rsidRDefault="005B678E" w:rsidP="00C02323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>
              <w:rPr>
                <w:rFonts w:ascii="Prometo" w:hAnsi="Prometo" w:cs="Arial"/>
                <w:sz w:val="22"/>
                <w:szCs w:val="22"/>
              </w:rPr>
              <w:t>Firmware Revision</w:t>
            </w:r>
          </w:p>
        </w:tc>
        <w:tc>
          <w:tcPr>
            <w:tcW w:w="1080" w:type="dxa"/>
            <w:vAlign w:val="center"/>
          </w:tcPr>
          <w:p w14:paraId="63BE6685" w14:textId="522F490A" w:rsidR="00C02323" w:rsidRPr="003103BC" w:rsidRDefault="00C02323" w:rsidP="00C02323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U8</w:t>
            </w:r>
          </w:p>
        </w:tc>
        <w:tc>
          <w:tcPr>
            <w:tcW w:w="4770" w:type="dxa"/>
          </w:tcPr>
          <w:p w14:paraId="51A814FC" w14:textId="2E221DAB" w:rsidR="00C02323" w:rsidRPr="003103BC" w:rsidRDefault="005B678E" w:rsidP="00C02323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>
              <w:rPr>
                <w:rFonts w:ascii="Prometo" w:hAnsi="Prometo" w:cs="Arial"/>
                <w:sz w:val="22"/>
                <w:szCs w:val="22"/>
              </w:rPr>
              <w:t>Firmware Revision</w:t>
            </w:r>
          </w:p>
        </w:tc>
      </w:tr>
      <w:tr w:rsidR="00C02323" w:rsidRPr="003103BC" w14:paraId="3123CEB2" w14:textId="77777777" w:rsidTr="00814CD0">
        <w:tc>
          <w:tcPr>
            <w:tcW w:w="813" w:type="dxa"/>
          </w:tcPr>
          <w:p w14:paraId="1FC4C1EC" w14:textId="549B69D1" w:rsidR="00C02323" w:rsidRPr="003103BC" w:rsidRDefault="00C02323" w:rsidP="00C02323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6</w:t>
            </w:r>
          </w:p>
        </w:tc>
        <w:tc>
          <w:tcPr>
            <w:tcW w:w="2602" w:type="dxa"/>
            <w:gridSpan w:val="2"/>
          </w:tcPr>
          <w:p w14:paraId="5A504A4F" w14:textId="4CC615B8" w:rsidR="00C02323" w:rsidRPr="003103BC" w:rsidRDefault="00C02323" w:rsidP="00C02323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S</w:t>
            </w:r>
            <w:r w:rsidR="00CC56A9">
              <w:rPr>
                <w:rFonts w:ascii="Prometo" w:hAnsi="Prometo" w:cs="Arial"/>
                <w:sz w:val="22"/>
                <w:szCs w:val="22"/>
              </w:rPr>
              <w:t>pare</w:t>
            </w:r>
          </w:p>
        </w:tc>
        <w:tc>
          <w:tcPr>
            <w:tcW w:w="1080" w:type="dxa"/>
            <w:vAlign w:val="center"/>
          </w:tcPr>
          <w:p w14:paraId="553F8ECA" w14:textId="7B11EAAF" w:rsidR="00C02323" w:rsidRPr="003103BC" w:rsidRDefault="00C02323" w:rsidP="00C02323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U8</w:t>
            </w:r>
          </w:p>
        </w:tc>
        <w:tc>
          <w:tcPr>
            <w:tcW w:w="4770" w:type="dxa"/>
          </w:tcPr>
          <w:p w14:paraId="0255D046" w14:textId="66351ADE" w:rsidR="00C02323" w:rsidRPr="003103BC" w:rsidRDefault="00C02323" w:rsidP="00C02323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Reserved for future use</w:t>
            </w:r>
          </w:p>
        </w:tc>
      </w:tr>
      <w:tr w:rsidR="00C02323" w:rsidRPr="003103BC" w14:paraId="2DA20A98" w14:textId="77777777" w:rsidTr="00814CD0">
        <w:tc>
          <w:tcPr>
            <w:tcW w:w="813" w:type="dxa"/>
          </w:tcPr>
          <w:p w14:paraId="11FEAA2F" w14:textId="5F06F08E" w:rsidR="00C02323" w:rsidRPr="003103BC" w:rsidRDefault="00C02323" w:rsidP="00C02323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7</w:t>
            </w:r>
          </w:p>
        </w:tc>
        <w:tc>
          <w:tcPr>
            <w:tcW w:w="2602" w:type="dxa"/>
            <w:gridSpan w:val="2"/>
          </w:tcPr>
          <w:p w14:paraId="71D38E09" w14:textId="4D813D25" w:rsidR="00C02323" w:rsidRPr="003103BC" w:rsidRDefault="00C02323" w:rsidP="00C02323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S</w:t>
            </w:r>
            <w:r w:rsidR="00CC56A9">
              <w:rPr>
                <w:rFonts w:ascii="Prometo" w:hAnsi="Prometo" w:cs="Arial"/>
                <w:sz w:val="22"/>
                <w:szCs w:val="22"/>
              </w:rPr>
              <w:t>pare</w:t>
            </w:r>
          </w:p>
        </w:tc>
        <w:tc>
          <w:tcPr>
            <w:tcW w:w="1080" w:type="dxa"/>
            <w:vAlign w:val="center"/>
          </w:tcPr>
          <w:p w14:paraId="5BFCDB9D" w14:textId="5405A904" w:rsidR="00C02323" w:rsidRPr="003103BC" w:rsidRDefault="00C02323" w:rsidP="00C02323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U8</w:t>
            </w:r>
          </w:p>
        </w:tc>
        <w:tc>
          <w:tcPr>
            <w:tcW w:w="4770" w:type="dxa"/>
          </w:tcPr>
          <w:p w14:paraId="0E82090E" w14:textId="7831F0F1" w:rsidR="00C02323" w:rsidRPr="003103BC" w:rsidRDefault="00C02323" w:rsidP="00C02323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Reserved for future use</w:t>
            </w:r>
          </w:p>
        </w:tc>
      </w:tr>
    </w:tbl>
    <w:p w14:paraId="0542D875" w14:textId="16F22FA9" w:rsidR="00B96EB9" w:rsidRDefault="00B96EB9">
      <w:pPr>
        <w:rPr>
          <w:rFonts w:ascii="Prometo" w:hAnsi="Prometo" w:cs="Arial"/>
          <w:b/>
          <w:color w:val="auto"/>
          <w:sz w:val="22"/>
          <w:szCs w:val="22"/>
        </w:rPr>
      </w:pPr>
      <w:r w:rsidRPr="003103BC">
        <w:rPr>
          <w:rFonts w:ascii="Prometo" w:hAnsi="Prometo" w:cs="Arial"/>
          <w:b/>
          <w:color w:val="auto"/>
          <w:sz w:val="22"/>
          <w:szCs w:val="22"/>
        </w:rPr>
        <w:br w:type="page"/>
      </w:r>
    </w:p>
    <w:p w14:paraId="7EB3B211" w14:textId="57BF9E52" w:rsidR="00591970" w:rsidRPr="003103BC" w:rsidRDefault="00591970" w:rsidP="00591970">
      <w:pPr>
        <w:rPr>
          <w:rFonts w:ascii="Prometo" w:hAnsi="Prometo" w:cs="Arial"/>
          <w:b/>
          <w:color w:val="auto"/>
          <w:sz w:val="22"/>
          <w:szCs w:val="22"/>
        </w:rPr>
      </w:pPr>
      <w:r w:rsidRPr="003103BC">
        <w:rPr>
          <w:rFonts w:ascii="Prometo" w:hAnsi="Prometo" w:cs="Arial"/>
          <w:b/>
          <w:color w:val="auto"/>
          <w:sz w:val="22"/>
          <w:szCs w:val="22"/>
        </w:rPr>
        <w:lastRenderedPageBreak/>
        <w:t xml:space="preserve">Table </w:t>
      </w:r>
      <w:r>
        <w:rPr>
          <w:rFonts w:ascii="Prometo" w:hAnsi="Prometo" w:cs="Arial"/>
          <w:b/>
          <w:color w:val="auto"/>
          <w:sz w:val="22"/>
          <w:szCs w:val="22"/>
        </w:rPr>
        <w:t>4</w:t>
      </w:r>
      <w:r w:rsidRPr="003103BC">
        <w:rPr>
          <w:rFonts w:ascii="Prometo" w:hAnsi="Prometo" w:cs="Arial"/>
          <w:b/>
          <w:color w:val="auto"/>
          <w:sz w:val="22"/>
          <w:szCs w:val="22"/>
        </w:rPr>
        <w:t>a Sensor Data</w:t>
      </w:r>
      <w:r w:rsidR="007C0DDD">
        <w:rPr>
          <w:rFonts w:ascii="Prometo" w:hAnsi="Prometo" w:cs="Arial"/>
          <w:b/>
          <w:color w:val="auto"/>
          <w:sz w:val="22"/>
          <w:szCs w:val="22"/>
        </w:rPr>
        <w:t xml:space="preserve"> – CAN-FD Format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"/>
        <w:gridCol w:w="1020"/>
        <w:gridCol w:w="1582"/>
        <w:gridCol w:w="1080"/>
        <w:gridCol w:w="4770"/>
      </w:tblGrid>
      <w:tr w:rsidR="00591970" w:rsidRPr="003103BC" w14:paraId="41606064" w14:textId="77777777" w:rsidTr="00E8711C">
        <w:trPr>
          <w:cantSplit/>
        </w:trPr>
        <w:tc>
          <w:tcPr>
            <w:tcW w:w="1833" w:type="dxa"/>
            <w:gridSpan w:val="2"/>
            <w:tcBorders>
              <w:right w:val="single" w:sz="4" w:space="0" w:color="000000"/>
            </w:tcBorders>
            <w:shd w:val="clear" w:color="auto" w:fill="C0C0C0"/>
          </w:tcPr>
          <w:p w14:paraId="4EC3424B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Identifier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33D30480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CAN ID= 0x180 (Default)</w:t>
            </w:r>
          </w:p>
        </w:tc>
      </w:tr>
      <w:tr w:rsidR="00591970" w:rsidRPr="003103BC" w14:paraId="3FB7C5AB" w14:textId="77777777" w:rsidTr="00E8711C">
        <w:trPr>
          <w:cantSplit/>
        </w:trPr>
        <w:tc>
          <w:tcPr>
            <w:tcW w:w="1833" w:type="dxa"/>
            <w:gridSpan w:val="2"/>
            <w:tcBorders>
              <w:right w:val="single" w:sz="4" w:space="0" w:color="000000"/>
            </w:tcBorders>
          </w:tcPr>
          <w:p w14:paraId="295EB784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Rate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</w:tcPr>
          <w:p w14:paraId="31B31EF7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100Hz [Default]</w:t>
            </w:r>
          </w:p>
        </w:tc>
      </w:tr>
      <w:tr w:rsidR="00591970" w:rsidRPr="003103BC" w14:paraId="38868C8D" w14:textId="77777777" w:rsidTr="00E8711C">
        <w:tc>
          <w:tcPr>
            <w:tcW w:w="813" w:type="dxa"/>
          </w:tcPr>
          <w:p w14:paraId="08270618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b/>
                <w:sz w:val="22"/>
                <w:szCs w:val="22"/>
              </w:rPr>
              <w:t>yte</w:t>
            </w:r>
          </w:p>
        </w:tc>
        <w:tc>
          <w:tcPr>
            <w:tcW w:w="2602" w:type="dxa"/>
            <w:gridSpan w:val="2"/>
          </w:tcPr>
          <w:p w14:paraId="5C217972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D</w:t>
            </w:r>
            <w:r>
              <w:rPr>
                <w:rFonts w:ascii="Prometo" w:hAnsi="Prometo" w:cs="Arial"/>
                <w:b/>
                <w:sz w:val="22"/>
                <w:szCs w:val="22"/>
              </w:rPr>
              <w:t>escription</w:t>
            </w:r>
          </w:p>
        </w:tc>
        <w:tc>
          <w:tcPr>
            <w:tcW w:w="1080" w:type="dxa"/>
          </w:tcPr>
          <w:p w14:paraId="0B3CE322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Format</w:t>
            </w:r>
          </w:p>
        </w:tc>
        <w:tc>
          <w:tcPr>
            <w:tcW w:w="4770" w:type="dxa"/>
          </w:tcPr>
          <w:p w14:paraId="39E2453A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N</w:t>
            </w:r>
            <w:r>
              <w:rPr>
                <w:rFonts w:ascii="Prometo" w:hAnsi="Prometo" w:cs="Arial"/>
                <w:b/>
                <w:sz w:val="22"/>
                <w:szCs w:val="22"/>
              </w:rPr>
              <w:t>otes</w:t>
            </w:r>
          </w:p>
        </w:tc>
      </w:tr>
      <w:tr w:rsidR="00591970" w:rsidRPr="003103BC" w14:paraId="33F3D3E4" w14:textId="77777777" w:rsidTr="00E8711C">
        <w:tc>
          <w:tcPr>
            <w:tcW w:w="813" w:type="dxa"/>
          </w:tcPr>
          <w:p w14:paraId="1CCAC5D5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0</w:t>
            </w:r>
          </w:p>
        </w:tc>
        <w:tc>
          <w:tcPr>
            <w:tcW w:w="2602" w:type="dxa"/>
            <w:gridSpan w:val="2"/>
          </w:tcPr>
          <w:p w14:paraId="2A14303B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Pressure1 MSB</w:t>
            </w:r>
          </w:p>
        </w:tc>
        <w:tc>
          <w:tcPr>
            <w:tcW w:w="1080" w:type="dxa"/>
            <w:vMerge w:val="restart"/>
            <w:vAlign w:val="center"/>
          </w:tcPr>
          <w:p w14:paraId="638B1595" w14:textId="77777777" w:rsidR="00591970" w:rsidRPr="003103BC" w:rsidRDefault="00591970" w:rsidP="00E8711C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69C7E046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591970" w:rsidRPr="003103BC" w14:paraId="0F112239" w14:textId="77777777" w:rsidTr="00E8711C">
        <w:tc>
          <w:tcPr>
            <w:tcW w:w="813" w:type="dxa"/>
          </w:tcPr>
          <w:p w14:paraId="2C14B256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1</w:t>
            </w:r>
          </w:p>
        </w:tc>
        <w:tc>
          <w:tcPr>
            <w:tcW w:w="2602" w:type="dxa"/>
            <w:gridSpan w:val="2"/>
          </w:tcPr>
          <w:p w14:paraId="310A6549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Pressure1 LSB</w:t>
            </w:r>
          </w:p>
        </w:tc>
        <w:tc>
          <w:tcPr>
            <w:tcW w:w="1080" w:type="dxa"/>
            <w:vMerge/>
          </w:tcPr>
          <w:p w14:paraId="76DC6567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002B0FFE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591970" w:rsidRPr="003103BC" w14:paraId="618A959D" w14:textId="77777777" w:rsidTr="00E8711C">
        <w:tc>
          <w:tcPr>
            <w:tcW w:w="813" w:type="dxa"/>
          </w:tcPr>
          <w:p w14:paraId="1F5A98DC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2</w:t>
            </w:r>
          </w:p>
        </w:tc>
        <w:tc>
          <w:tcPr>
            <w:tcW w:w="2602" w:type="dxa"/>
            <w:gridSpan w:val="2"/>
          </w:tcPr>
          <w:p w14:paraId="71A701F2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Pressure2 MSB</w:t>
            </w:r>
          </w:p>
        </w:tc>
        <w:tc>
          <w:tcPr>
            <w:tcW w:w="1080" w:type="dxa"/>
            <w:vMerge w:val="restart"/>
            <w:vAlign w:val="center"/>
          </w:tcPr>
          <w:p w14:paraId="2F02A504" w14:textId="77777777" w:rsidR="00591970" w:rsidRPr="003103BC" w:rsidRDefault="00591970" w:rsidP="00E8711C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138146EC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591970" w:rsidRPr="003103BC" w14:paraId="1C2666E5" w14:textId="77777777" w:rsidTr="00E8711C">
        <w:tc>
          <w:tcPr>
            <w:tcW w:w="813" w:type="dxa"/>
          </w:tcPr>
          <w:p w14:paraId="1C9A85A0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3</w:t>
            </w:r>
          </w:p>
        </w:tc>
        <w:tc>
          <w:tcPr>
            <w:tcW w:w="2602" w:type="dxa"/>
            <w:gridSpan w:val="2"/>
          </w:tcPr>
          <w:p w14:paraId="6F04F994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Pressure2 LSB</w:t>
            </w:r>
          </w:p>
        </w:tc>
        <w:tc>
          <w:tcPr>
            <w:tcW w:w="1080" w:type="dxa"/>
            <w:vMerge/>
          </w:tcPr>
          <w:p w14:paraId="2CE79449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4B306F30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591970" w:rsidRPr="003103BC" w14:paraId="3B4F6EFA" w14:textId="77777777" w:rsidTr="00E8711C">
        <w:tc>
          <w:tcPr>
            <w:tcW w:w="813" w:type="dxa"/>
          </w:tcPr>
          <w:p w14:paraId="08462C99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4</w:t>
            </w:r>
          </w:p>
        </w:tc>
        <w:tc>
          <w:tcPr>
            <w:tcW w:w="2602" w:type="dxa"/>
            <w:gridSpan w:val="2"/>
          </w:tcPr>
          <w:p w14:paraId="07298F0D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Pressure3 MSB</w:t>
            </w:r>
          </w:p>
        </w:tc>
        <w:tc>
          <w:tcPr>
            <w:tcW w:w="1080" w:type="dxa"/>
            <w:vMerge w:val="restart"/>
            <w:vAlign w:val="center"/>
          </w:tcPr>
          <w:p w14:paraId="6061924E" w14:textId="77777777" w:rsidR="00591970" w:rsidRPr="003103BC" w:rsidRDefault="00591970" w:rsidP="00E8711C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1A36971A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591970" w:rsidRPr="003103BC" w14:paraId="195CC08F" w14:textId="77777777" w:rsidTr="00E8711C">
        <w:tc>
          <w:tcPr>
            <w:tcW w:w="813" w:type="dxa"/>
          </w:tcPr>
          <w:p w14:paraId="71613EF0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5</w:t>
            </w:r>
          </w:p>
        </w:tc>
        <w:tc>
          <w:tcPr>
            <w:tcW w:w="2602" w:type="dxa"/>
            <w:gridSpan w:val="2"/>
          </w:tcPr>
          <w:p w14:paraId="3AB88063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Pressure3 LSB</w:t>
            </w:r>
          </w:p>
        </w:tc>
        <w:tc>
          <w:tcPr>
            <w:tcW w:w="1080" w:type="dxa"/>
            <w:vMerge/>
          </w:tcPr>
          <w:p w14:paraId="532231E7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61E13FE3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591970" w:rsidRPr="003103BC" w14:paraId="53359526" w14:textId="77777777" w:rsidTr="00E8711C">
        <w:tc>
          <w:tcPr>
            <w:tcW w:w="813" w:type="dxa"/>
          </w:tcPr>
          <w:p w14:paraId="1653E04E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6</w:t>
            </w:r>
          </w:p>
        </w:tc>
        <w:tc>
          <w:tcPr>
            <w:tcW w:w="2602" w:type="dxa"/>
            <w:gridSpan w:val="2"/>
          </w:tcPr>
          <w:p w14:paraId="2AD0C636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Pressure4 MSB</w:t>
            </w:r>
          </w:p>
        </w:tc>
        <w:tc>
          <w:tcPr>
            <w:tcW w:w="1080" w:type="dxa"/>
            <w:vMerge w:val="restart"/>
            <w:vAlign w:val="center"/>
          </w:tcPr>
          <w:p w14:paraId="2650D019" w14:textId="77777777" w:rsidR="00591970" w:rsidRPr="003103BC" w:rsidRDefault="00591970" w:rsidP="00E8711C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054C17B1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591970" w:rsidRPr="003103BC" w14:paraId="4F7A23C4" w14:textId="77777777" w:rsidTr="00E8711C">
        <w:tc>
          <w:tcPr>
            <w:tcW w:w="813" w:type="dxa"/>
          </w:tcPr>
          <w:p w14:paraId="49A7C751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7</w:t>
            </w:r>
          </w:p>
        </w:tc>
        <w:tc>
          <w:tcPr>
            <w:tcW w:w="2602" w:type="dxa"/>
            <w:gridSpan w:val="2"/>
          </w:tcPr>
          <w:p w14:paraId="44965993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Pressure4 LSB</w:t>
            </w:r>
          </w:p>
        </w:tc>
        <w:tc>
          <w:tcPr>
            <w:tcW w:w="1080" w:type="dxa"/>
            <w:vMerge/>
          </w:tcPr>
          <w:p w14:paraId="56F72C80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</w:tcPr>
          <w:p w14:paraId="63730B01" w14:textId="77777777" w:rsidR="00591970" w:rsidRPr="003103BC" w:rsidRDefault="00591970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7C0DDD" w:rsidRPr="003103BC" w14:paraId="0A5C0186" w14:textId="77777777" w:rsidTr="00285361">
        <w:tc>
          <w:tcPr>
            <w:tcW w:w="813" w:type="dxa"/>
          </w:tcPr>
          <w:p w14:paraId="1A9F54B2" w14:textId="32AA7202" w:rsidR="007C0DDD" w:rsidRPr="003103BC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8</w:t>
            </w:r>
          </w:p>
        </w:tc>
        <w:tc>
          <w:tcPr>
            <w:tcW w:w="2602" w:type="dxa"/>
            <w:gridSpan w:val="2"/>
          </w:tcPr>
          <w:p w14:paraId="6D80F66B" w14:textId="494A0AD3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5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077A6B33" w14:textId="1F6B3116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7E6F2E9C" w14:textId="7C438A8D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7C0DDD" w:rsidRPr="003103BC" w14:paraId="4B2056B0" w14:textId="77777777" w:rsidTr="00285361">
        <w:tc>
          <w:tcPr>
            <w:tcW w:w="813" w:type="dxa"/>
          </w:tcPr>
          <w:p w14:paraId="1AC2478E" w14:textId="4FE488EC" w:rsidR="007C0DDD" w:rsidRPr="003103BC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9</w:t>
            </w:r>
          </w:p>
        </w:tc>
        <w:tc>
          <w:tcPr>
            <w:tcW w:w="2602" w:type="dxa"/>
            <w:gridSpan w:val="2"/>
          </w:tcPr>
          <w:p w14:paraId="2A3FCAC9" w14:textId="41A34287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5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  <w:vAlign w:val="center"/>
          </w:tcPr>
          <w:p w14:paraId="6C533D56" w14:textId="77777777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5064EE8C" w14:textId="77777777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7C0DDD" w:rsidRPr="003103BC" w14:paraId="4C48B1AE" w14:textId="77777777" w:rsidTr="00285361">
        <w:tc>
          <w:tcPr>
            <w:tcW w:w="813" w:type="dxa"/>
          </w:tcPr>
          <w:p w14:paraId="3D6F4013" w14:textId="1025EAE1" w:rsidR="007C0DDD" w:rsidRPr="003103BC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10</w:t>
            </w:r>
          </w:p>
        </w:tc>
        <w:tc>
          <w:tcPr>
            <w:tcW w:w="2602" w:type="dxa"/>
            <w:gridSpan w:val="2"/>
          </w:tcPr>
          <w:p w14:paraId="6FF9EFF7" w14:textId="2DFCC6CF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6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6277D97B" w14:textId="6E46E857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2ADF1C2D" w14:textId="46274021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7C0DDD" w:rsidRPr="003103BC" w14:paraId="3788675F" w14:textId="77777777" w:rsidTr="00285361">
        <w:tc>
          <w:tcPr>
            <w:tcW w:w="813" w:type="dxa"/>
          </w:tcPr>
          <w:p w14:paraId="01F8572B" w14:textId="1EA2DC71" w:rsidR="007C0DDD" w:rsidRPr="003103BC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11</w:t>
            </w:r>
          </w:p>
        </w:tc>
        <w:tc>
          <w:tcPr>
            <w:tcW w:w="2602" w:type="dxa"/>
            <w:gridSpan w:val="2"/>
          </w:tcPr>
          <w:p w14:paraId="2F34CFFC" w14:textId="6FDD9464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6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  <w:vAlign w:val="center"/>
          </w:tcPr>
          <w:p w14:paraId="181BB558" w14:textId="77777777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7A089D53" w14:textId="77777777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7C0DDD" w:rsidRPr="003103BC" w14:paraId="5B3065E1" w14:textId="77777777" w:rsidTr="00285361">
        <w:tc>
          <w:tcPr>
            <w:tcW w:w="813" w:type="dxa"/>
          </w:tcPr>
          <w:p w14:paraId="7A9C2E19" w14:textId="4BAB66A7" w:rsidR="007C0DDD" w:rsidRPr="003103BC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12</w:t>
            </w:r>
          </w:p>
        </w:tc>
        <w:tc>
          <w:tcPr>
            <w:tcW w:w="2602" w:type="dxa"/>
            <w:gridSpan w:val="2"/>
          </w:tcPr>
          <w:p w14:paraId="54A17CB4" w14:textId="6F4D9D0D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7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5239D68A" w14:textId="314C3928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0FE83B1C" w14:textId="6AD40408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7C0DDD" w:rsidRPr="003103BC" w14:paraId="0E72E7E0" w14:textId="77777777" w:rsidTr="00285361">
        <w:tc>
          <w:tcPr>
            <w:tcW w:w="813" w:type="dxa"/>
          </w:tcPr>
          <w:p w14:paraId="38BA0429" w14:textId="2329783D" w:rsidR="007C0DDD" w:rsidRPr="003103BC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13</w:t>
            </w:r>
          </w:p>
        </w:tc>
        <w:tc>
          <w:tcPr>
            <w:tcW w:w="2602" w:type="dxa"/>
            <w:gridSpan w:val="2"/>
          </w:tcPr>
          <w:p w14:paraId="533E7821" w14:textId="7B3E2699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7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  <w:vAlign w:val="center"/>
          </w:tcPr>
          <w:p w14:paraId="1E935EA9" w14:textId="77777777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16A3369D" w14:textId="77777777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7C0DDD" w:rsidRPr="003103BC" w14:paraId="478BE7BE" w14:textId="77777777" w:rsidTr="00285361">
        <w:tc>
          <w:tcPr>
            <w:tcW w:w="813" w:type="dxa"/>
          </w:tcPr>
          <w:p w14:paraId="6681CC28" w14:textId="753EC2AE" w:rsidR="007C0DDD" w:rsidRPr="003103BC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14</w:t>
            </w:r>
          </w:p>
        </w:tc>
        <w:tc>
          <w:tcPr>
            <w:tcW w:w="2602" w:type="dxa"/>
            <w:gridSpan w:val="2"/>
          </w:tcPr>
          <w:p w14:paraId="1C821737" w14:textId="4ACD1086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8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45C1560C" w14:textId="54398E91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250EE5A0" w14:textId="62ABA323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7C0DDD" w:rsidRPr="003103BC" w14:paraId="3B080E09" w14:textId="77777777" w:rsidTr="007C0DDD">
        <w:tc>
          <w:tcPr>
            <w:tcW w:w="813" w:type="dxa"/>
          </w:tcPr>
          <w:p w14:paraId="18C281DC" w14:textId="655C1BF1" w:rsidR="007C0DDD" w:rsidRPr="003103BC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15</w:t>
            </w:r>
          </w:p>
        </w:tc>
        <w:tc>
          <w:tcPr>
            <w:tcW w:w="2602" w:type="dxa"/>
            <w:gridSpan w:val="2"/>
          </w:tcPr>
          <w:p w14:paraId="78FC85B2" w14:textId="6A705826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8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  <w:vAlign w:val="center"/>
          </w:tcPr>
          <w:p w14:paraId="0AA20763" w14:textId="77777777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</w:tcPr>
          <w:p w14:paraId="05020F0D" w14:textId="77777777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7C0DDD" w:rsidRPr="003103BC" w14:paraId="4DA87B31" w14:textId="77777777" w:rsidTr="00E97784">
        <w:tc>
          <w:tcPr>
            <w:tcW w:w="813" w:type="dxa"/>
          </w:tcPr>
          <w:p w14:paraId="5F30E6D5" w14:textId="7DA13B89" w:rsidR="007C0DDD" w:rsidRPr="003103BC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16</w:t>
            </w:r>
          </w:p>
        </w:tc>
        <w:tc>
          <w:tcPr>
            <w:tcW w:w="2602" w:type="dxa"/>
            <w:gridSpan w:val="2"/>
          </w:tcPr>
          <w:p w14:paraId="72145A12" w14:textId="301B7FED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9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11D06139" w14:textId="3F1F451D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022E84C7" w14:textId="62ABC246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7C0DDD" w:rsidRPr="003103BC" w14:paraId="0AAE6C5F" w14:textId="77777777" w:rsidTr="00E97784">
        <w:tc>
          <w:tcPr>
            <w:tcW w:w="813" w:type="dxa"/>
          </w:tcPr>
          <w:p w14:paraId="4305072D" w14:textId="21B5DE73" w:rsidR="007C0DDD" w:rsidRPr="003103BC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17</w:t>
            </w:r>
          </w:p>
        </w:tc>
        <w:tc>
          <w:tcPr>
            <w:tcW w:w="2602" w:type="dxa"/>
            <w:gridSpan w:val="2"/>
          </w:tcPr>
          <w:p w14:paraId="32F12968" w14:textId="7CCD95A7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9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  <w:vAlign w:val="center"/>
          </w:tcPr>
          <w:p w14:paraId="68CE4F60" w14:textId="77777777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4DC7F27C" w14:textId="77777777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7C0DDD" w:rsidRPr="003103BC" w14:paraId="03233B97" w14:textId="77777777" w:rsidTr="00E97784">
        <w:tc>
          <w:tcPr>
            <w:tcW w:w="813" w:type="dxa"/>
          </w:tcPr>
          <w:p w14:paraId="50C6922A" w14:textId="4888A919" w:rsidR="007C0DDD" w:rsidRPr="003103BC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18</w:t>
            </w:r>
          </w:p>
        </w:tc>
        <w:tc>
          <w:tcPr>
            <w:tcW w:w="2602" w:type="dxa"/>
            <w:gridSpan w:val="2"/>
          </w:tcPr>
          <w:p w14:paraId="6CE2457F" w14:textId="03531FF4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10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3F911D16" w14:textId="2DAB4DB7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3D15A9E3" w14:textId="7248E20D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7C0DDD" w:rsidRPr="003103BC" w14:paraId="479F9E88" w14:textId="77777777" w:rsidTr="00E97784">
        <w:tc>
          <w:tcPr>
            <w:tcW w:w="813" w:type="dxa"/>
          </w:tcPr>
          <w:p w14:paraId="050472A5" w14:textId="585FDB4F" w:rsidR="007C0DDD" w:rsidRPr="003103BC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19</w:t>
            </w:r>
          </w:p>
        </w:tc>
        <w:tc>
          <w:tcPr>
            <w:tcW w:w="2602" w:type="dxa"/>
            <w:gridSpan w:val="2"/>
          </w:tcPr>
          <w:p w14:paraId="16AECDC1" w14:textId="70E9F1D4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10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  <w:vAlign w:val="center"/>
          </w:tcPr>
          <w:p w14:paraId="4B18263A" w14:textId="77777777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787F52FD" w14:textId="77777777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7C0DDD" w:rsidRPr="003103BC" w14:paraId="0C7C5CEC" w14:textId="77777777" w:rsidTr="00E97784">
        <w:tc>
          <w:tcPr>
            <w:tcW w:w="813" w:type="dxa"/>
          </w:tcPr>
          <w:p w14:paraId="25EDCA48" w14:textId="29200ED5" w:rsidR="007C0DDD" w:rsidRPr="003103BC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20</w:t>
            </w:r>
          </w:p>
        </w:tc>
        <w:tc>
          <w:tcPr>
            <w:tcW w:w="2602" w:type="dxa"/>
            <w:gridSpan w:val="2"/>
          </w:tcPr>
          <w:p w14:paraId="2E760446" w14:textId="30150FFA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11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008EBC4A" w14:textId="1FD139B4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7EDA019A" w14:textId="7114F8C4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7C0DDD" w:rsidRPr="003103BC" w14:paraId="0FE15BCF" w14:textId="77777777" w:rsidTr="00E97784">
        <w:tc>
          <w:tcPr>
            <w:tcW w:w="813" w:type="dxa"/>
          </w:tcPr>
          <w:p w14:paraId="7512D4C7" w14:textId="05FB0650" w:rsidR="007C0DDD" w:rsidRPr="003103BC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21</w:t>
            </w:r>
          </w:p>
        </w:tc>
        <w:tc>
          <w:tcPr>
            <w:tcW w:w="2602" w:type="dxa"/>
            <w:gridSpan w:val="2"/>
          </w:tcPr>
          <w:p w14:paraId="6E79DDE9" w14:textId="7C747638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11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  <w:vAlign w:val="center"/>
          </w:tcPr>
          <w:p w14:paraId="54432B27" w14:textId="77777777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2FDB6C95" w14:textId="77777777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7C0DDD" w:rsidRPr="003103BC" w14:paraId="283EE2BF" w14:textId="77777777" w:rsidTr="00E97784">
        <w:tc>
          <w:tcPr>
            <w:tcW w:w="813" w:type="dxa"/>
          </w:tcPr>
          <w:p w14:paraId="3EAB6F2C" w14:textId="15E75866" w:rsidR="007C0DDD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22</w:t>
            </w:r>
          </w:p>
        </w:tc>
        <w:tc>
          <w:tcPr>
            <w:tcW w:w="2602" w:type="dxa"/>
            <w:gridSpan w:val="2"/>
          </w:tcPr>
          <w:p w14:paraId="51D4AFC5" w14:textId="0F2CECCA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12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6767E8AA" w14:textId="389F6829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1855A245" w14:textId="4C9874B5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7C0DDD" w:rsidRPr="003103BC" w14:paraId="019EC53A" w14:textId="77777777" w:rsidTr="007C0DDD">
        <w:tc>
          <w:tcPr>
            <w:tcW w:w="813" w:type="dxa"/>
          </w:tcPr>
          <w:p w14:paraId="0E0539DA" w14:textId="4418E284" w:rsidR="007C0DDD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23</w:t>
            </w:r>
          </w:p>
        </w:tc>
        <w:tc>
          <w:tcPr>
            <w:tcW w:w="2602" w:type="dxa"/>
            <w:gridSpan w:val="2"/>
          </w:tcPr>
          <w:p w14:paraId="79890A87" w14:textId="1B892133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12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  <w:vAlign w:val="center"/>
          </w:tcPr>
          <w:p w14:paraId="1965CEF0" w14:textId="77777777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</w:tcPr>
          <w:p w14:paraId="71C08442" w14:textId="77777777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7C0DDD" w:rsidRPr="003103BC" w14:paraId="4B3D1188" w14:textId="77777777" w:rsidTr="00B37685">
        <w:tc>
          <w:tcPr>
            <w:tcW w:w="813" w:type="dxa"/>
          </w:tcPr>
          <w:p w14:paraId="157A1CF3" w14:textId="41C8127F" w:rsidR="007C0DDD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24</w:t>
            </w:r>
          </w:p>
        </w:tc>
        <w:tc>
          <w:tcPr>
            <w:tcW w:w="2602" w:type="dxa"/>
            <w:gridSpan w:val="2"/>
          </w:tcPr>
          <w:p w14:paraId="08B548B5" w14:textId="09F0A584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13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2DB30499" w14:textId="566BC875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47C427F1" w14:textId="27224F06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7C0DDD" w:rsidRPr="003103BC" w14:paraId="140D10A0" w14:textId="77777777" w:rsidTr="00B37685">
        <w:tc>
          <w:tcPr>
            <w:tcW w:w="813" w:type="dxa"/>
          </w:tcPr>
          <w:p w14:paraId="061F743C" w14:textId="7AC3C508" w:rsidR="007C0DDD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25</w:t>
            </w:r>
          </w:p>
        </w:tc>
        <w:tc>
          <w:tcPr>
            <w:tcW w:w="2602" w:type="dxa"/>
            <w:gridSpan w:val="2"/>
          </w:tcPr>
          <w:p w14:paraId="7FBAE514" w14:textId="4967AC54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13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  <w:vAlign w:val="center"/>
          </w:tcPr>
          <w:p w14:paraId="3FF334D0" w14:textId="77777777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703DF5D6" w14:textId="77777777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7C0DDD" w:rsidRPr="003103BC" w14:paraId="5BE4AE20" w14:textId="77777777" w:rsidTr="00B37685">
        <w:tc>
          <w:tcPr>
            <w:tcW w:w="813" w:type="dxa"/>
          </w:tcPr>
          <w:p w14:paraId="2E598E87" w14:textId="71A49B55" w:rsidR="007C0DDD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26</w:t>
            </w:r>
          </w:p>
        </w:tc>
        <w:tc>
          <w:tcPr>
            <w:tcW w:w="2602" w:type="dxa"/>
            <w:gridSpan w:val="2"/>
          </w:tcPr>
          <w:p w14:paraId="3CBD9D9F" w14:textId="3B2A552D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14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5154A8AA" w14:textId="7FF608FE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37D75BAC" w14:textId="6A3E6ED2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7C0DDD" w:rsidRPr="003103BC" w14:paraId="6A1556E4" w14:textId="77777777" w:rsidTr="00B37685">
        <w:tc>
          <w:tcPr>
            <w:tcW w:w="813" w:type="dxa"/>
          </w:tcPr>
          <w:p w14:paraId="4EC891EA" w14:textId="2A807AD3" w:rsidR="007C0DDD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27</w:t>
            </w:r>
          </w:p>
        </w:tc>
        <w:tc>
          <w:tcPr>
            <w:tcW w:w="2602" w:type="dxa"/>
            <w:gridSpan w:val="2"/>
          </w:tcPr>
          <w:p w14:paraId="7F928AA8" w14:textId="5C39B3D1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14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  <w:vAlign w:val="center"/>
          </w:tcPr>
          <w:p w14:paraId="33DE4844" w14:textId="77777777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71872EA5" w14:textId="77777777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7C0DDD" w:rsidRPr="003103BC" w14:paraId="08FF0B32" w14:textId="77777777" w:rsidTr="00B37685">
        <w:tc>
          <w:tcPr>
            <w:tcW w:w="813" w:type="dxa"/>
          </w:tcPr>
          <w:p w14:paraId="3C8B4170" w14:textId="5003D83C" w:rsidR="007C0DDD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28</w:t>
            </w:r>
          </w:p>
        </w:tc>
        <w:tc>
          <w:tcPr>
            <w:tcW w:w="2602" w:type="dxa"/>
            <w:gridSpan w:val="2"/>
          </w:tcPr>
          <w:p w14:paraId="455A491E" w14:textId="6FE172DC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15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33B3DF2A" w14:textId="1CC3E5F9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16850AE1" w14:textId="782E5FBA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7C0DDD" w:rsidRPr="003103BC" w14:paraId="70F8D4F8" w14:textId="77777777" w:rsidTr="00B37685">
        <w:tc>
          <w:tcPr>
            <w:tcW w:w="813" w:type="dxa"/>
          </w:tcPr>
          <w:p w14:paraId="434C5B0E" w14:textId="00D15985" w:rsidR="007C0DDD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29</w:t>
            </w:r>
          </w:p>
        </w:tc>
        <w:tc>
          <w:tcPr>
            <w:tcW w:w="2602" w:type="dxa"/>
            <w:gridSpan w:val="2"/>
          </w:tcPr>
          <w:p w14:paraId="634E109C" w14:textId="2046C126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15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  <w:vAlign w:val="center"/>
          </w:tcPr>
          <w:p w14:paraId="44E0196C" w14:textId="77777777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643C1B86" w14:textId="77777777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7C0DDD" w:rsidRPr="003103BC" w14:paraId="44DF0E4E" w14:textId="77777777" w:rsidTr="00B37685">
        <w:tc>
          <w:tcPr>
            <w:tcW w:w="813" w:type="dxa"/>
          </w:tcPr>
          <w:p w14:paraId="156FBBE0" w14:textId="69DFA5D2" w:rsidR="007C0DDD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30</w:t>
            </w:r>
          </w:p>
        </w:tc>
        <w:tc>
          <w:tcPr>
            <w:tcW w:w="2602" w:type="dxa"/>
            <w:gridSpan w:val="2"/>
          </w:tcPr>
          <w:p w14:paraId="7A872DC7" w14:textId="29323983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16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MSB</w:t>
            </w:r>
          </w:p>
        </w:tc>
        <w:tc>
          <w:tcPr>
            <w:tcW w:w="1080" w:type="dxa"/>
            <w:vMerge w:val="restart"/>
            <w:vAlign w:val="center"/>
          </w:tcPr>
          <w:p w14:paraId="2EF42E58" w14:textId="225A31F0" w:rsidR="007C0DDD" w:rsidRPr="003103BC" w:rsidRDefault="007C0DDD" w:rsidP="007C0DDD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  <w:vAlign w:val="center"/>
          </w:tcPr>
          <w:p w14:paraId="68A2B3F8" w14:textId="261B62ED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sz w:val="22"/>
                <w:szCs w:val="22"/>
              </w:rPr>
              <w:t>ig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Endian</w:t>
            </w:r>
          </w:p>
        </w:tc>
      </w:tr>
      <w:tr w:rsidR="007C0DDD" w:rsidRPr="003103BC" w14:paraId="42F3D6C8" w14:textId="77777777" w:rsidTr="00E8711C">
        <w:tc>
          <w:tcPr>
            <w:tcW w:w="813" w:type="dxa"/>
          </w:tcPr>
          <w:p w14:paraId="50E52138" w14:textId="1808B7BF" w:rsidR="007C0DDD" w:rsidRDefault="007C0DDD" w:rsidP="007C0DDD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>
              <w:rPr>
                <w:rFonts w:ascii="Prometo" w:hAnsi="Prometo" w:cs="Arial"/>
                <w:b/>
                <w:sz w:val="22"/>
                <w:szCs w:val="22"/>
              </w:rPr>
              <w:t>31</w:t>
            </w:r>
          </w:p>
        </w:tc>
        <w:tc>
          <w:tcPr>
            <w:tcW w:w="2602" w:type="dxa"/>
            <w:gridSpan w:val="2"/>
          </w:tcPr>
          <w:p w14:paraId="01383B1D" w14:textId="234276A9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Pressure</w:t>
            </w:r>
            <w:r>
              <w:rPr>
                <w:rFonts w:ascii="Prometo" w:hAnsi="Prometo" w:cs="Arial"/>
                <w:sz w:val="22"/>
                <w:szCs w:val="22"/>
              </w:rPr>
              <w:t>16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LSB</w:t>
            </w:r>
          </w:p>
        </w:tc>
        <w:tc>
          <w:tcPr>
            <w:tcW w:w="1080" w:type="dxa"/>
            <w:vMerge/>
          </w:tcPr>
          <w:p w14:paraId="65406BE0" w14:textId="77777777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</w:tcPr>
          <w:p w14:paraId="73774DE2" w14:textId="77777777" w:rsidR="007C0DDD" w:rsidRPr="003103BC" w:rsidRDefault="007C0DDD" w:rsidP="007C0DDD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</w:tbl>
    <w:p w14:paraId="641B19A5" w14:textId="6E88C80D" w:rsidR="007C0DDD" w:rsidRDefault="007C0DDD">
      <w:pPr>
        <w:rPr>
          <w:rFonts w:ascii="Prometo" w:hAnsi="Prometo" w:cs="Arial"/>
          <w:b/>
          <w:color w:val="auto"/>
          <w:sz w:val="22"/>
          <w:szCs w:val="22"/>
        </w:rPr>
      </w:pPr>
    </w:p>
    <w:p w14:paraId="106F9F0D" w14:textId="77777777" w:rsidR="007C0DDD" w:rsidRDefault="007C0DDD">
      <w:pPr>
        <w:rPr>
          <w:rFonts w:ascii="Prometo" w:hAnsi="Prometo" w:cs="Arial"/>
          <w:b/>
          <w:color w:val="auto"/>
          <w:sz w:val="22"/>
          <w:szCs w:val="22"/>
        </w:rPr>
      </w:pPr>
      <w:r>
        <w:rPr>
          <w:rFonts w:ascii="Prometo" w:hAnsi="Prometo" w:cs="Arial"/>
          <w:b/>
          <w:color w:val="auto"/>
          <w:sz w:val="22"/>
          <w:szCs w:val="22"/>
        </w:rPr>
        <w:br w:type="page"/>
      </w:r>
    </w:p>
    <w:p w14:paraId="7125388A" w14:textId="6B5562C7" w:rsidR="007C0DDD" w:rsidRPr="003103BC" w:rsidRDefault="007C0DDD" w:rsidP="007C0DDD">
      <w:pPr>
        <w:rPr>
          <w:rFonts w:ascii="Prometo" w:hAnsi="Prometo" w:cs="Arial"/>
          <w:b/>
          <w:color w:val="auto"/>
          <w:sz w:val="22"/>
          <w:szCs w:val="22"/>
        </w:rPr>
      </w:pPr>
      <w:r w:rsidRPr="003103BC">
        <w:rPr>
          <w:rFonts w:ascii="Prometo" w:hAnsi="Prometo" w:cs="Arial"/>
          <w:b/>
          <w:color w:val="auto"/>
          <w:sz w:val="22"/>
          <w:szCs w:val="22"/>
        </w:rPr>
        <w:lastRenderedPageBreak/>
        <w:t xml:space="preserve">Table </w:t>
      </w:r>
      <w:r>
        <w:rPr>
          <w:rFonts w:ascii="Prometo" w:hAnsi="Prometo" w:cs="Arial"/>
          <w:b/>
          <w:color w:val="auto"/>
          <w:sz w:val="22"/>
          <w:szCs w:val="22"/>
        </w:rPr>
        <w:t>4b</w:t>
      </w:r>
      <w:r w:rsidRPr="003103BC">
        <w:rPr>
          <w:rFonts w:ascii="Prometo" w:hAnsi="Prometo" w:cs="Arial"/>
          <w:b/>
          <w:color w:val="auto"/>
          <w:sz w:val="22"/>
          <w:szCs w:val="22"/>
        </w:rPr>
        <w:t xml:space="preserve"> Sensor Data</w:t>
      </w:r>
      <w:r>
        <w:rPr>
          <w:rFonts w:ascii="Prometo" w:hAnsi="Prometo" w:cs="Arial"/>
          <w:b/>
          <w:color w:val="auto"/>
          <w:sz w:val="22"/>
          <w:szCs w:val="22"/>
        </w:rPr>
        <w:t xml:space="preserve"> </w:t>
      </w:r>
      <w:r w:rsidR="00303E9A">
        <w:rPr>
          <w:rFonts w:ascii="Prometo" w:hAnsi="Prometo" w:cs="Arial"/>
          <w:b/>
          <w:color w:val="auto"/>
          <w:sz w:val="22"/>
          <w:szCs w:val="22"/>
        </w:rPr>
        <w:t>–</w:t>
      </w:r>
      <w:r>
        <w:rPr>
          <w:rFonts w:ascii="Prometo" w:hAnsi="Prometo" w:cs="Arial"/>
          <w:b/>
          <w:color w:val="auto"/>
          <w:sz w:val="22"/>
          <w:szCs w:val="22"/>
        </w:rPr>
        <w:t xml:space="preserve"> </w:t>
      </w:r>
      <w:r w:rsidR="00303E9A">
        <w:rPr>
          <w:rFonts w:ascii="Prometo" w:hAnsi="Prometo" w:cs="Arial"/>
          <w:b/>
          <w:color w:val="auto"/>
          <w:sz w:val="22"/>
          <w:szCs w:val="22"/>
        </w:rPr>
        <w:t xml:space="preserve">CAN-FD </w:t>
      </w:r>
      <w:r>
        <w:rPr>
          <w:rFonts w:ascii="Prometo" w:hAnsi="Prometo" w:cs="Arial"/>
          <w:b/>
          <w:color w:val="auto"/>
          <w:sz w:val="22"/>
          <w:szCs w:val="22"/>
        </w:rPr>
        <w:t>Housekeeping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"/>
        <w:gridCol w:w="1020"/>
        <w:gridCol w:w="1582"/>
        <w:gridCol w:w="1080"/>
        <w:gridCol w:w="4770"/>
      </w:tblGrid>
      <w:tr w:rsidR="007C0DDD" w:rsidRPr="003103BC" w14:paraId="583B2EC3" w14:textId="77777777" w:rsidTr="00E8711C">
        <w:trPr>
          <w:cantSplit/>
        </w:trPr>
        <w:tc>
          <w:tcPr>
            <w:tcW w:w="1833" w:type="dxa"/>
            <w:gridSpan w:val="2"/>
            <w:tcBorders>
              <w:right w:val="single" w:sz="4" w:space="0" w:color="000000"/>
            </w:tcBorders>
            <w:shd w:val="clear" w:color="auto" w:fill="C0C0C0"/>
          </w:tcPr>
          <w:p w14:paraId="3BF6FF25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Identifier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0DA6EF68" w14:textId="38F4FC49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CAN ID= 0x18</w:t>
            </w:r>
            <w:r>
              <w:rPr>
                <w:rFonts w:ascii="Prometo" w:hAnsi="Prometo" w:cs="Arial"/>
                <w:sz w:val="22"/>
                <w:szCs w:val="22"/>
              </w:rPr>
              <w:t>1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 (Default)</w:t>
            </w:r>
          </w:p>
        </w:tc>
      </w:tr>
      <w:tr w:rsidR="007C0DDD" w:rsidRPr="003103BC" w14:paraId="4E6FBAF9" w14:textId="77777777" w:rsidTr="00E8711C">
        <w:trPr>
          <w:cantSplit/>
        </w:trPr>
        <w:tc>
          <w:tcPr>
            <w:tcW w:w="1833" w:type="dxa"/>
            <w:gridSpan w:val="2"/>
            <w:tcBorders>
              <w:right w:val="single" w:sz="4" w:space="0" w:color="000000"/>
            </w:tcBorders>
          </w:tcPr>
          <w:p w14:paraId="717DE1B4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Rate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</w:tcPr>
          <w:p w14:paraId="0548A1B1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1Hz FIXED</w:t>
            </w:r>
          </w:p>
        </w:tc>
      </w:tr>
      <w:tr w:rsidR="007C0DDD" w:rsidRPr="003103BC" w14:paraId="1DA2F200" w14:textId="77777777" w:rsidTr="00E8711C">
        <w:tc>
          <w:tcPr>
            <w:tcW w:w="813" w:type="dxa"/>
          </w:tcPr>
          <w:p w14:paraId="2F64BAB9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B</w:t>
            </w:r>
            <w:r>
              <w:rPr>
                <w:rFonts w:ascii="Prometo" w:hAnsi="Prometo" w:cs="Arial"/>
                <w:b/>
                <w:sz w:val="22"/>
                <w:szCs w:val="22"/>
              </w:rPr>
              <w:t>yte</w:t>
            </w:r>
          </w:p>
        </w:tc>
        <w:tc>
          <w:tcPr>
            <w:tcW w:w="2602" w:type="dxa"/>
            <w:gridSpan w:val="2"/>
          </w:tcPr>
          <w:p w14:paraId="465C23FF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D</w:t>
            </w:r>
            <w:r>
              <w:rPr>
                <w:rFonts w:ascii="Prometo" w:hAnsi="Prometo" w:cs="Arial"/>
                <w:b/>
                <w:sz w:val="22"/>
                <w:szCs w:val="22"/>
              </w:rPr>
              <w:t>escription</w:t>
            </w:r>
          </w:p>
        </w:tc>
        <w:tc>
          <w:tcPr>
            <w:tcW w:w="1080" w:type="dxa"/>
          </w:tcPr>
          <w:p w14:paraId="57DDD0D7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Format</w:t>
            </w:r>
          </w:p>
        </w:tc>
        <w:tc>
          <w:tcPr>
            <w:tcW w:w="4770" w:type="dxa"/>
          </w:tcPr>
          <w:p w14:paraId="73A1B4D3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b/>
                <w:bCs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bCs/>
                <w:sz w:val="22"/>
                <w:szCs w:val="22"/>
              </w:rPr>
              <w:t>N</w:t>
            </w:r>
            <w:r>
              <w:rPr>
                <w:rFonts w:ascii="Prometo" w:hAnsi="Prometo" w:cs="Arial"/>
                <w:b/>
                <w:bCs/>
                <w:sz w:val="22"/>
                <w:szCs w:val="22"/>
              </w:rPr>
              <w:t>otes</w:t>
            </w:r>
          </w:p>
        </w:tc>
      </w:tr>
      <w:tr w:rsidR="007C0DDD" w:rsidRPr="003103BC" w14:paraId="7A9C2E68" w14:textId="77777777" w:rsidTr="00E8711C">
        <w:tc>
          <w:tcPr>
            <w:tcW w:w="813" w:type="dxa"/>
          </w:tcPr>
          <w:p w14:paraId="0F2A9A7B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0</w:t>
            </w:r>
          </w:p>
        </w:tc>
        <w:tc>
          <w:tcPr>
            <w:tcW w:w="2602" w:type="dxa"/>
            <w:gridSpan w:val="2"/>
          </w:tcPr>
          <w:p w14:paraId="7075282A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T</w:t>
            </w:r>
            <w:r>
              <w:rPr>
                <w:rFonts w:ascii="Prometo" w:hAnsi="Prometo" w:cs="Arial"/>
                <w:sz w:val="22"/>
                <w:szCs w:val="22"/>
              </w:rPr>
              <w:t>emperature MSB</w:t>
            </w:r>
          </w:p>
        </w:tc>
        <w:tc>
          <w:tcPr>
            <w:tcW w:w="1080" w:type="dxa"/>
            <w:vMerge w:val="restart"/>
            <w:vAlign w:val="center"/>
          </w:tcPr>
          <w:p w14:paraId="5992B809" w14:textId="77777777" w:rsidR="007C0DDD" w:rsidRPr="003103BC" w:rsidRDefault="007C0DDD" w:rsidP="00E8711C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S</w:t>
            </w:r>
            <w:r>
              <w:rPr>
                <w:rFonts w:ascii="Prometo" w:hAnsi="Prometo" w:cs="Arial"/>
                <w:sz w:val="22"/>
                <w:szCs w:val="22"/>
              </w:rPr>
              <w:t>16</w:t>
            </w:r>
          </w:p>
        </w:tc>
        <w:tc>
          <w:tcPr>
            <w:tcW w:w="4770" w:type="dxa"/>
            <w:vMerge w:val="restart"/>
          </w:tcPr>
          <w:p w14:paraId="6CAB16F2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 xml:space="preserve">Temperature </w:t>
            </w:r>
            <w:r>
              <w:rPr>
                <w:rFonts w:ascii="Prometo" w:hAnsi="Prometo" w:cs="Arial"/>
                <w:sz w:val="22"/>
                <w:szCs w:val="22"/>
              </w:rPr>
              <w:t xml:space="preserve">x100. Signed Int16, Divide by 100 for </w:t>
            </w:r>
            <w:r w:rsidRPr="00C60470">
              <w:rPr>
                <w:rFonts w:ascii="Prometo" w:hAnsi="Prometo" w:cs="Arial"/>
                <w:sz w:val="22"/>
                <w:szCs w:val="22"/>
                <w:vertAlign w:val="superscript"/>
              </w:rPr>
              <w:t>0</w:t>
            </w:r>
            <w:r>
              <w:rPr>
                <w:rFonts w:ascii="Prometo" w:hAnsi="Prometo" w:cs="Arial"/>
                <w:sz w:val="22"/>
                <w:szCs w:val="22"/>
              </w:rPr>
              <w:t>C.</w:t>
            </w:r>
          </w:p>
        </w:tc>
      </w:tr>
      <w:tr w:rsidR="007C0DDD" w:rsidRPr="003103BC" w14:paraId="5134C696" w14:textId="77777777" w:rsidTr="00E8711C">
        <w:tc>
          <w:tcPr>
            <w:tcW w:w="813" w:type="dxa"/>
          </w:tcPr>
          <w:p w14:paraId="54AD4C95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1</w:t>
            </w:r>
          </w:p>
        </w:tc>
        <w:tc>
          <w:tcPr>
            <w:tcW w:w="2602" w:type="dxa"/>
            <w:gridSpan w:val="2"/>
          </w:tcPr>
          <w:p w14:paraId="175FD343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>
              <w:rPr>
                <w:rFonts w:ascii="Prometo" w:hAnsi="Prometo" w:cs="Arial"/>
                <w:sz w:val="22"/>
                <w:szCs w:val="22"/>
              </w:rPr>
              <w:t>Temperature L</w:t>
            </w:r>
            <w:r w:rsidRPr="003103BC">
              <w:rPr>
                <w:rFonts w:ascii="Prometo" w:hAnsi="Prometo" w:cs="Arial"/>
                <w:sz w:val="22"/>
                <w:szCs w:val="22"/>
              </w:rPr>
              <w:t>SB</w:t>
            </w:r>
          </w:p>
        </w:tc>
        <w:tc>
          <w:tcPr>
            <w:tcW w:w="1080" w:type="dxa"/>
            <w:vMerge/>
            <w:vAlign w:val="center"/>
          </w:tcPr>
          <w:p w14:paraId="523870BA" w14:textId="77777777" w:rsidR="007C0DDD" w:rsidRPr="003103BC" w:rsidRDefault="007C0DDD" w:rsidP="00E8711C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  <w:vAlign w:val="center"/>
          </w:tcPr>
          <w:p w14:paraId="5A498309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7C0DDD" w:rsidRPr="003103BC" w14:paraId="5C762C41" w14:textId="77777777" w:rsidTr="00E8711C">
        <w:tc>
          <w:tcPr>
            <w:tcW w:w="813" w:type="dxa"/>
          </w:tcPr>
          <w:p w14:paraId="70B34BEB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2</w:t>
            </w:r>
          </w:p>
        </w:tc>
        <w:tc>
          <w:tcPr>
            <w:tcW w:w="2602" w:type="dxa"/>
            <w:gridSpan w:val="2"/>
          </w:tcPr>
          <w:p w14:paraId="29747800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Sensor</w:t>
            </w:r>
            <w:r>
              <w:rPr>
                <w:rFonts w:ascii="Prometo" w:hAnsi="Prometo" w:cs="Arial"/>
                <w:sz w:val="22"/>
                <w:szCs w:val="22"/>
              </w:rPr>
              <w:t xml:space="preserve"> </w:t>
            </w:r>
            <w:r w:rsidRPr="003103BC">
              <w:rPr>
                <w:rFonts w:ascii="Prometo" w:hAnsi="Prometo" w:cs="Arial"/>
                <w:sz w:val="22"/>
                <w:szCs w:val="22"/>
              </w:rPr>
              <w:t xml:space="preserve">No </w:t>
            </w:r>
            <w:r>
              <w:rPr>
                <w:rFonts w:ascii="Prometo" w:hAnsi="Prometo" w:cs="Arial"/>
                <w:sz w:val="22"/>
                <w:szCs w:val="22"/>
              </w:rPr>
              <w:t>M</w:t>
            </w:r>
            <w:r w:rsidRPr="003103BC">
              <w:rPr>
                <w:rFonts w:ascii="Prometo" w:hAnsi="Prometo" w:cs="Arial"/>
                <w:sz w:val="22"/>
                <w:szCs w:val="22"/>
              </w:rPr>
              <w:t>SB</w:t>
            </w:r>
          </w:p>
        </w:tc>
        <w:tc>
          <w:tcPr>
            <w:tcW w:w="1080" w:type="dxa"/>
            <w:vMerge w:val="restart"/>
            <w:vAlign w:val="center"/>
          </w:tcPr>
          <w:p w14:paraId="742C54C4" w14:textId="77777777" w:rsidR="007C0DDD" w:rsidRPr="003103BC" w:rsidRDefault="007C0DDD" w:rsidP="00E8711C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>
              <w:rPr>
                <w:rFonts w:ascii="Prometo" w:hAnsi="Prometo" w:cs="Arial"/>
                <w:sz w:val="22"/>
                <w:szCs w:val="22"/>
              </w:rPr>
              <w:t>U16</w:t>
            </w:r>
          </w:p>
        </w:tc>
        <w:tc>
          <w:tcPr>
            <w:tcW w:w="4770" w:type="dxa"/>
            <w:vMerge w:val="restart"/>
          </w:tcPr>
          <w:p w14:paraId="63BCC8F4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7C0DDD" w:rsidRPr="003103BC" w14:paraId="40414CB1" w14:textId="77777777" w:rsidTr="00E8711C">
        <w:tc>
          <w:tcPr>
            <w:tcW w:w="813" w:type="dxa"/>
          </w:tcPr>
          <w:p w14:paraId="3C8C9DDE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3</w:t>
            </w:r>
          </w:p>
        </w:tc>
        <w:tc>
          <w:tcPr>
            <w:tcW w:w="2602" w:type="dxa"/>
            <w:gridSpan w:val="2"/>
          </w:tcPr>
          <w:p w14:paraId="799128D5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>
              <w:rPr>
                <w:rFonts w:ascii="Prometo" w:hAnsi="Prometo" w:cs="Arial"/>
                <w:sz w:val="22"/>
                <w:szCs w:val="22"/>
              </w:rPr>
              <w:t>Sensor No LSB</w:t>
            </w:r>
          </w:p>
        </w:tc>
        <w:tc>
          <w:tcPr>
            <w:tcW w:w="1080" w:type="dxa"/>
            <w:vMerge/>
            <w:vAlign w:val="center"/>
          </w:tcPr>
          <w:p w14:paraId="50D875C1" w14:textId="77777777" w:rsidR="007C0DDD" w:rsidRPr="003103BC" w:rsidRDefault="007C0DDD" w:rsidP="00E8711C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770" w:type="dxa"/>
            <w:vMerge/>
          </w:tcPr>
          <w:p w14:paraId="1B2A490E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</w:p>
        </w:tc>
      </w:tr>
      <w:tr w:rsidR="007C0DDD" w:rsidRPr="003103BC" w14:paraId="6FA33A65" w14:textId="77777777" w:rsidTr="00E8711C">
        <w:tc>
          <w:tcPr>
            <w:tcW w:w="813" w:type="dxa"/>
          </w:tcPr>
          <w:p w14:paraId="2427FB64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4</w:t>
            </w:r>
          </w:p>
        </w:tc>
        <w:tc>
          <w:tcPr>
            <w:tcW w:w="2602" w:type="dxa"/>
            <w:gridSpan w:val="2"/>
          </w:tcPr>
          <w:p w14:paraId="2CE4040B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>
              <w:rPr>
                <w:rFonts w:ascii="Prometo" w:hAnsi="Prometo" w:cs="Arial"/>
                <w:sz w:val="22"/>
                <w:szCs w:val="22"/>
              </w:rPr>
              <w:t>Range</w:t>
            </w:r>
          </w:p>
        </w:tc>
        <w:tc>
          <w:tcPr>
            <w:tcW w:w="1080" w:type="dxa"/>
            <w:vAlign w:val="center"/>
          </w:tcPr>
          <w:p w14:paraId="427BF63C" w14:textId="77777777" w:rsidR="007C0DDD" w:rsidRPr="003103BC" w:rsidRDefault="007C0DDD" w:rsidP="00E8711C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U8</w:t>
            </w:r>
          </w:p>
        </w:tc>
        <w:tc>
          <w:tcPr>
            <w:tcW w:w="4770" w:type="dxa"/>
          </w:tcPr>
          <w:p w14:paraId="28A22647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>
              <w:rPr>
                <w:rFonts w:ascii="Prometo" w:hAnsi="Prometo" w:cs="Arial"/>
                <w:sz w:val="22"/>
                <w:szCs w:val="22"/>
              </w:rPr>
              <w:t>Range – See table 5a</w:t>
            </w:r>
          </w:p>
        </w:tc>
      </w:tr>
      <w:tr w:rsidR="007C0DDD" w:rsidRPr="003103BC" w14:paraId="214FD581" w14:textId="77777777" w:rsidTr="00E8711C">
        <w:tc>
          <w:tcPr>
            <w:tcW w:w="813" w:type="dxa"/>
          </w:tcPr>
          <w:p w14:paraId="64043544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5</w:t>
            </w:r>
          </w:p>
        </w:tc>
        <w:tc>
          <w:tcPr>
            <w:tcW w:w="2602" w:type="dxa"/>
            <w:gridSpan w:val="2"/>
          </w:tcPr>
          <w:p w14:paraId="107C6638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>
              <w:rPr>
                <w:rFonts w:ascii="Prometo" w:hAnsi="Prometo" w:cs="Arial"/>
                <w:sz w:val="22"/>
                <w:szCs w:val="22"/>
              </w:rPr>
              <w:t>Firmware Revision</w:t>
            </w:r>
          </w:p>
        </w:tc>
        <w:tc>
          <w:tcPr>
            <w:tcW w:w="1080" w:type="dxa"/>
            <w:vAlign w:val="center"/>
          </w:tcPr>
          <w:p w14:paraId="0F6A3722" w14:textId="77777777" w:rsidR="007C0DDD" w:rsidRPr="003103BC" w:rsidRDefault="007C0DDD" w:rsidP="00E8711C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U8</w:t>
            </w:r>
          </w:p>
        </w:tc>
        <w:tc>
          <w:tcPr>
            <w:tcW w:w="4770" w:type="dxa"/>
          </w:tcPr>
          <w:p w14:paraId="78D1BD15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>
              <w:rPr>
                <w:rFonts w:ascii="Prometo" w:hAnsi="Prometo" w:cs="Arial"/>
                <w:sz w:val="22"/>
                <w:szCs w:val="22"/>
              </w:rPr>
              <w:t>Firmware Revision</w:t>
            </w:r>
          </w:p>
        </w:tc>
      </w:tr>
      <w:tr w:rsidR="007C0DDD" w:rsidRPr="003103BC" w14:paraId="25761EDF" w14:textId="77777777" w:rsidTr="00E8711C">
        <w:tc>
          <w:tcPr>
            <w:tcW w:w="813" w:type="dxa"/>
          </w:tcPr>
          <w:p w14:paraId="0EBE678B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6</w:t>
            </w:r>
          </w:p>
        </w:tc>
        <w:tc>
          <w:tcPr>
            <w:tcW w:w="2602" w:type="dxa"/>
            <w:gridSpan w:val="2"/>
          </w:tcPr>
          <w:p w14:paraId="39970362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S</w:t>
            </w:r>
            <w:r>
              <w:rPr>
                <w:rFonts w:ascii="Prometo" w:hAnsi="Prometo" w:cs="Arial"/>
                <w:sz w:val="22"/>
                <w:szCs w:val="22"/>
              </w:rPr>
              <w:t>pare</w:t>
            </w:r>
          </w:p>
        </w:tc>
        <w:tc>
          <w:tcPr>
            <w:tcW w:w="1080" w:type="dxa"/>
            <w:vAlign w:val="center"/>
          </w:tcPr>
          <w:p w14:paraId="71698FCE" w14:textId="77777777" w:rsidR="007C0DDD" w:rsidRPr="003103BC" w:rsidRDefault="007C0DDD" w:rsidP="00E8711C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U8</w:t>
            </w:r>
          </w:p>
        </w:tc>
        <w:tc>
          <w:tcPr>
            <w:tcW w:w="4770" w:type="dxa"/>
          </w:tcPr>
          <w:p w14:paraId="79BEBD6E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Reserved for future use</w:t>
            </w:r>
          </w:p>
        </w:tc>
      </w:tr>
      <w:tr w:rsidR="007C0DDD" w:rsidRPr="003103BC" w14:paraId="00A6181F" w14:textId="77777777" w:rsidTr="00E8711C">
        <w:tc>
          <w:tcPr>
            <w:tcW w:w="813" w:type="dxa"/>
          </w:tcPr>
          <w:p w14:paraId="3F8B18DE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b/>
                <w:sz w:val="22"/>
                <w:szCs w:val="22"/>
              </w:rPr>
            </w:pPr>
            <w:r w:rsidRPr="003103BC">
              <w:rPr>
                <w:rFonts w:ascii="Prometo" w:hAnsi="Prometo" w:cs="Arial"/>
                <w:b/>
                <w:sz w:val="22"/>
                <w:szCs w:val="22"/>
              </w:rPr>
              <w:t>7</w:t>
            </w:r>
          </w:p>
        </w:tc>
        <w:tc>
          <w:tcPr>
            <w:tcW w:w="2602" w:type="dxa"/>
            <w:gridSpan w:val="2"/>
          </w:tcPr>
          <w:p w14:paraId="5645DDE8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S</w:t>
            </w:r>
            <w:r>
              <w:rPr>
                <w:rFonts w:ascii="Prometo" w:hAnsi="Prometo" w:cs="Arial"/>
                <w:sz w:val="22"/>
                <w:szCs w:val="22"/>
              </w:rPr>
              <w:t>pare</w:t>
            </w:r>
          </w:p>
        </w:tc>
        <w:tc>
          <w:tcPr>
            <w:tcW w:w="1080" w:type="dxa"/>
            <w:vAlign w:val="center"/>
          </w:tcPr>
          <w:p w14:paraId="515EDE47" w14:textId="77777777" w:rsidR="007C0DDD" w:rsidRPr="003103BC" w:rsidRDefault="007C0DDD" w:rsidP="00E8711C">
            <w:pPr>
              <w:pStyle w:val="Header"/>
              <w:jc w:val="cent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U8</w:t>
            </w:r>
          </w:p>
        </w:tc>
        <w:tc>
          <w:tcPr>
            <w:tcW w:w="4770" w:type="dxa"/>
          </w:tcPr>
          <w:p w14:paraId="3F823132" w14:textId="77777777" w:rsidR="007C0DDD" w:rsidRPr="003103BC" w:rsidRDefault="007C0DDD" w:rsidP="00E8711C">
            <w:pPr>
              <w:pStyle w:val="Header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Reserved for future use</w:t>
            </w:r>
          </w:p>
        </w:tc>
      </w:tr>
    </w:tbl>
    <w:p w14:paraId="50694267" w14:textId="77777777" w:rsidR="007C0DDD" w:rsidRDefault="007C0DDD">
      <w:pPr>
        <w:rPr>
          <w:rFonts w:ascii="Prometo" w:hAnsi="Prometo" w:cs="Arial"/>
          <w:b/>
          <w:color w:val="auto"/>
          <w:sz w:val="22"/>
          <w:szCs w:val="22"/>
        </w:rPr>
      </w:pPr>
    </w:p>
    <w:p w14:paraId="6DFC125F" w14:textId="77777777" w:rsidR="007C0DDD" w:rsidRPr="003103BC" w:rsidRDefault="007C0DDD">
      <w:pPr>
        <w:rPr>
          <w:rFonts w:ascii="Prometo" w:hAnsi="Prometo" w:cs="Arial"/>
          <w:b/>
          <w:color w:val="auto"/>
          <w:sz w:val="22"/>
          <w:szCs w:val="22"/>
        </w:rPr>
      </w:pPr>
    </w:p>
    <w:p w14:paraId="69B2B289" w14:textId="04FD5216" w:rsidR="00982B7F" w:rsidRPr="003103BC" w:rsidRDefault="00982B7F">
      <w:pPr>
        <w:rPr>
          <w:rFonts w:ascii="Prometo" w:hAnsi="Prometo" w:cs="Arial"/>
          <w:b/>
          <w:color w:val="auto"/>
          <w:sz w:val="22"/>
          <w:szCs w:val="22"/>
        </w:rPr>
      </w:pPr>
      <w:r w:rsidRPr="003103BC">
        <w:rPr>
          <w:rFonts w:ascii="Prometo" w:hAnsi="Prometo" w:cs="Arial"/>
          <w:b/>
          <w:color w:val="auto"/>
          <w:sz w:val="22"/>
          <w:szCs w:val="22"/>
        </w:rPr>
        <w:t>Conversion to Engineering Units</w:t>
      </w:r>
    </w:p>
    <w:p w14:paraId="482DE965" w14:textId="4F69C404" w:rsidR="00982B7F" w:rsidRPr="003103BC" w:rsidRDefault="00982B7F" w:rsidP="0096165A">
      <w:pPr>
        <w:rPr>
          <w:rFonts w:ascii="Prometo" w:hAnsi="Prometo" w:cs="Arial"/>
          <w:bCs/>
          <w:color w:val="auto"/>
          <w:sz w:val="22"/>
          <w:szCs w:val="22"/>
        </w:rPr>
      </w:pPr>
      <w:r w:rsidRPr="003103BC">
        <w:rPr>
          <w:rFonts w:ascii="Prometo" w:hAnsi="Prometo" w:cs="Arial"/>
          <w:bCs/>
          <w:color w:val="auto"/>
          <w:sz w:val="22"/>
          <w:szCs w:val="22"/>
        </w:rPr>
        <w:t>Conversion of pressure data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050"/>
        <w:gridCol w:w="919"/>
        <w:gridCol w:w="2281"/>
        <w:gridCol w:w="3505"/>
      </w:tblGrid>
      <w:tr w:rsidR="0096165A" w:rsidRPr="003103BC" w14:paraId="4A868E60" w14:textId="77777777" w:rsidTr="007A6871">
        <w:tc>
          <w:tcPr>
            <w:tcW w:w="1828" w:type="dxa"/>
          </w:tcPr>
          <w:p w14:paraId="2E212AB1" w14:textId="3B247AED" w:rsidR="0013732E" w:rsidRPr="003103BC" w:rsidRDefault="0013732E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R</w:t>
            </w:r>
            <w:r w:rsidR="00CC56A9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ange Byte</w:t>
            </w:r>
          </w:p>
        </w:tc>
        <w:tc>
          <w:tcPr>
            <w:tcW w:w="995" w:type="dxa"/>
          </w:tcPr>
          <w:p w14:paraId="496F994C" w14:textId="5515B8A6" w:rsidR="0013732E" w:rsidRPr="003103BC" w:rsidRDefault="0013732E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Gain</w:t>
            </w:r>
          </w:p>
        </w:tc>
        <w:tc>
          <w:tcPr>
            <w:tcW w:w="919" w:type="dxa"/>
          </w:tcPr>
          <w:p w14:paraId="5958E002" w14:textId="5B95CE38" w:rsidR="0013732E" w:rsidRPr="003103BC" w:rsidRDefault="0013732E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Offset</w:t>
            </w:r>
          </w:p>
        </w:tc>
        <w:tc>
          <w:tcPr>
            <w:tcW w:w="2281" w:type="dxa"/>
          </w:tcPr>
          <w:p w14:paraId="11C6E4DF" w14:textId="12970647" w:rsidR="0013732E" w:rsidRPr="003103BC" w:rsidRDefault="0013732E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R</w:t>
            </w:r>
            <w:r w:rsidR="00CC56A9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ange</w:t>
            </w: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 xml:space="preserve"> [mBar]</w:t>
            </w:r>
          </w:p>
        </w:tc>
        <w:tc>
          <w:tcPr>
            <w:tcW w:w="3505" w:type="dxa"/>
          </w:tcPr>
          <w:p w14:paraId="4196A00B" w14:textId="40D04A80" w:rsidR="0013732E" w:rsidRPr="003103BC" w:rsidRDefault="0013732E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Notes</w:t>
            </w:r>
          </w:p>
        </w:tc>
      </w:tr>
      <w:tr w:rsidR="0096165A" w:rsidRPr="003103BC" w14:paraId="4DC030EC" w14:textId="77777777" w:rsidTr="007A6871">
        <w:tc>
          <w:tcPr>
            <w:tcW w:w="1828" w:type="dxa"/>
          </w:tcPr>
          <w:p w14:paraId="2710E48C" w14:textId="3B44B86B" w:rsidR="0013732E" w:rsidRPr="003103BC" w:rsidRDefault="007A687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0x0</w:t>
            </w:r>
            <w:r w:rsidR="0013732E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</w:t>
            </w:r>
          </w:p>
        </w:tc>
        <w:tc>
          <w:tcPr>
            <w:tcW w:w="995" w:type="dxa"/>
          </w:tcPr>
          <w:p w14:paraId="4E1CA95F" w14:textId="2FE0C1A5" w:rsidR="0013732E" w:rsidRPr="003103BC" w:rsidRDefault="0013732E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1/</w:t>
            </w:r>
            <w:r w:rsidR="00162C0E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320</w:t>
            </w:r>
          </w:p>
        </w:tc>
        <w:tc>
          <w:tcPr>
            <w:tcW w:w="919" w:type="dxa"/>
          </w:tcPr>
          <w:p w14:paraId="3C9A8B89" w14:textId="799470F1" w:rsidR="0013732E" w:rsidRPr="003103BC" w:rsidRDefault="00162C0E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100</w:t>
            </w:r>
          </w:p>
        </w:tc>
        <w:tc>
          <w:tcPr>
            <w:tcW w:w="2281" w:type="dxa"/>
          </w:tcPr>
          <w:p w14:paraId="3DD9942A" w14:textId="0226DF2B" w:rsidR="0013732E" w:rsidRPr="003103BC" w:rsidRDefault="00162C0E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</w:t>
            </w:r>
            <w:r w:rsidR="0013732E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100mBar</w:t>
            </w:r>
          </w:p>
        </w:tc>
        <w:tc>
          <w:tcPr>
            <w:tcW w:w="3505" w:type="dxa"/>
          </w:tcPr>
          <w:p w14:paraId="0FE7E170" w14:textId="51368FF7" w:rsidR="0013732E" w:rsidRPr="003103BC" w:rsidRDefault="0013732E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mBar=</w:t>
            </w:r>
            <w:r w:rsidR="007A6871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(</w:t>
            </w: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Pressure</w:t>
            </w:r>
            <w:r w:rsidR="007A6871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-32768)</w:t>
            </w: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/</w:t>
            </w:r>
            <w:r w:rsidR="00162C0E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320</w:t>
            </w:r>
          </w:p>
        </w:tc>
      </w:tr>
      <w:tr w:rsidR="0096165A" w:rsidRPr="003103BC" w14:paraId="6AE6F92D" w14:textId="77777777" w:rsidTr="007A6871">
        <w:tc>
          <w:tcPr>
            <w:tcW w:w="1828" w:type="dxa"/>
          </w:tcPr>
          <w:p w14:paraId="6121A027" w14:textId="75987C27" w:rsidR="0013732E" w:rsidRPr="003103BC" w:rsidRDefault="007A687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0x01</w:t>
            </w:r>
          </w:p>
        </w:tc>
        <w:tc>
          <w:tcPr>
            <w:tcW w:w="995" w:type="dxa"/>
          </w:tcPr>
          <w:p w14:paraId="6209F0E0" w14:textId="1CD56F4C" w:rsidR="0013732E" w:rsidRPr="003103BC" w:rsidRDefault="0013732E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1/</w:t>
            </w:r>
            <w:r w:rsidR="007A6871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16</w:t>
            </w:r>
            <w:r w:rsidR="00B149BB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2.5</w:t>
            </w:r>
          </w:p>
        </w:tc>
        <w:tc>
          <w:tcPr>
            <w:tcW w:w="919" w:type="dxa"/>
          </w:tcPr>
          <w:p w14:paraId="326AB31E" w14:textId="27EA8D02" w:rsidR="0013732E" w:rsidRPr="003103BC" w:rsidRDefault="007A687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2</w:t>
            </w:r>
            <w:r w:rsidR="0013732E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00</w:t>
            </w:r>
            <w:r w:rsidR="00F97D74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*</w:t>
            </w:r>
          </w:p>
        </w:tc>
        <w:tc>
          <w:tcPr>
            <w:tcW w:w="2281" w:type="dxa"/>
          </w:tcPr>
          <w:p w14:paraId="668536C9" w14:textId="14C31FD8" w:rsidR="0013732E" w:rsidRPr="003103BC" w:rsidRDefault="00162C0E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</w:t>
            </w:r>
            <w:r w:rsidR="0013732E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200mBar</w:t>
            </w:r>
          </w:p>
        </w:tc>
        <w:tc>
          <w:tcPr>
            <w:tcW w:w="3505" w:type="dxa"/>
          </w:tcPr>
          <w:p w14:paraId="42665566" w14:textId="72438484" w:rsidR="0013732E" w:rsidRPr="003103BC" w:rsidRDefault="0013732E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mBar=</w:t>
            </w:r>
            <w:r w:rsidR="0096165A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(Pressure</w:t>
            </w:r>
            <w:r w:rsidR="007A6871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-32768)</w:t>
            </w: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/1</w:t>
            </w:r>
            <w:r w:rsidR="007A6871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6</w:t>
            </w:r>
            <w:r w:rsidR="00B149BB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2.5</w:t>
            </w:r>
            <w:r w:rsidR="0096165A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)</w:t>
            </w:r>
          </w:p>
        </w:tc>
      </w:tr>
      <w:tr w:rsidR="0096165A" w:rsidRPr="003103BC" w14:paraId="7A4431BC" w14:textId="77777777" w:rsidTr="007A6871">
        <w:tc>
          <w:tcPr>
            <w:tcW w:w="1828" w:type="dxa"/>
          </w:tcPr>
          <w:p w14:paraId="66B12D42" w14:textId="3D1809B3" w:rsidR="0013732E" w:rsidRPr="003103BC" w:rsidRDefault="007A687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0x0A</w:t>
            </w:r>
          </w:p>
        </w:tc>
        <w:tc>
          <w:tcPr>
            <w:tcW w:w="995" w:type="dxa"/>
          </w:tcPr>
          <w:p w14:paraId="362238D5" w14:textId="35CF2683" w:rsidR="0013732E" w:rsidRPr="003103BC" w:rsidRDefault="0013732E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1/</w:t>
            </w:r>
            <w:r w:rsidR="007A6871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327.68</w:t>
            </w:r>
          </w:p>
        </w:tc>
        <w:tc>
          <w:tcPr>
            <w:tcW w:w="919" w:type="dxa"/>
          </w:tcPr>
          <w:p w14:paraId="59EB26E2" w14:textId="77432181" w:rsidR="0013732E" w:rsidRPr="003103BC" w:rsidRDefault="00141DF0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50</w:t>
            </w:r>
          </w:p>
        </w:tc>
        <w:tc>
          <w:tcPr>
            <w:tcW w:w="2281" w:type="dxa"/>
          </w:tcPr>
          <w:p w14:paraId="00EECF78" w14:textId="539315BE" w:rsidR="0013732E" w:rsidRPr="003103BC" w:rsidRDefault="007A687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+/-50mV</w:t>
            </w:r>
          </w:p>
        </w:tc>
        <w:tc>
          <w:tcPr>
            <w:tcW w:w="3505" w:type="dxa"/>
          </w:tcPr>
          <w:p w14:paraId="2D3F8E56" w14:textId="4A8EC511" w:rsidR="0013732E" w:rsidRPr="003103BC" w:rsidRDefault="0013732E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m</w:t>
            </w:r>
            <w:r w:rsidR="007A6871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V</w:t>
            </w: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=</w:t>
            </w:r>
            <w:r w:rsidR="0096165A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(</w:t>
            </w:r>
            <w:r w:rsidR="007A6871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Data-32768</w:t>
            </w:r>
            <w:r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/</w:t>
            </w:r>
            <w:r w:rsidR="007A6871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327.675</w:t>
            </w:r>
            <w:r w:rsidR="0096165A" w:rsidRPr="003103BC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)</w:t>
            </w:r>
          </w:p>
        </w:tc>
      </w:tr>
    </w:tbl>
    <w:p w14:paraId="13AA3390" w14:textId="4903A0AF" w:rsidR="00F97D74" w:rsidRDefault="00F97D74" w:rsidP="00490F14">
      <w:pPr>
        <w:rPr>
          <w:rFonts w:ascii="Prometo" w:hAnsi="Prometo"/>
          <w:sz w:val="22"/>
          <w:szCs w:val="22"/>
        </w:rPr>
      </w:pPr>
    </w:p>
    <w:p w14:paraId="22561E1D" w14:textId="77777777" w:rsidR="005B678E" w:rsidRDefault="005B678E" w:rsidP="005B678E">
      <w:pPr>
        <w:rPr>
          <w:rFonts w:ascii="Prometo" w:hAnsi="Prometo" w:cs="Arial"/>
          <w:b/>
          <w:color w:val="auto"/>
          <w:sz w:val="22"/>
          <w:szCs w:val="22"/>
        </w:rPr>
      </w:pPr>
      <w:r>
        <w:rPr>
          <w:rFonts w:ascii="Prometo" w:hAnsi="Prometo" w:cs="Arial"/>
          <w:b/>
          <w:color w:val="auto"/>
          <w:sz w:val="22"/>
          <w:szCs w:val="22"/>
        </w:rPr>
        <w:t>Table 5a. Calibration Info.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430"/>
        <w:gridCol w:w="1418"/>
        <w:gridCol w:w="2552"/>
      </w:tblGrid>
      <w:tr w:rsidR="005B678E" w14:paraId="095ACED6" w14:textId="77777777" w:rsidTr="00D95FF1">
        <w:tc>
          <w:tcPr>
            <w:tcW w:w="1696" w:type="dxa"/>
          </w:tcPr>
          <w:p w14:paraId="5CCE1201" w14:textId="77777777" w:rsidR="005B678E" w:rsidRDefault="005B678E" w:rsidP="00D95FF1">
            <w:pPr>
              <w:rPr>
                <w:rFonts w:ascii="Prometo" w:hAnsi="Prometo" w:cs="Arial"/>
                <w:b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/>
                <w:color w:val="auto"/>
                <w:sz w:val="22"/>
                <w:szCs w:val="22"/>
              </w:rPr>
              <w:t>Range</w:t>
            </w:r>
          </w:p>
        </w:tc>
        <w:tc>
          <w:tcPr>
            <w:tcW w:w="1560" w:type="dxa"/>
          </w:tcPr>
          <w:p w14:paraId="6895978A" w14:textId="77777777" w:rsidR="005B678E" w:rsidRDefault="005B678E" w:rsidP="00D95FF1">
            <w:pPr>
              <w:rPr>
                <w:rFonts w:ascii="Prometo" w:hAnsi="Prometo" w:cs="Arial"/>
                <w:b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/>
                <w:color w:val="auto"/>
                <w:sz w:val="22"/>
                <w:szCs w:val="22"/>
              </w:rPr>
              <w:t>Range Byte</w:t>
            </w:r>
          </w:p>
        </w:tc>
        <w:tc>
          <w:tcPr>
            <w:tcW w:w="1430" w:type="dxa"/>
          </w:tcPr>
          <w:p w14:paraId="4DE3678B" w14:textId="77777777" w:rsidR="005B678E" w:rsidRDefault="005B678E" w:rsidP="00D95FF1">
            <w:pPr>
              <w:rPr>
                <w:rFonts w:ascii="Prometo" w:hAnsi="Prometo" w:cs="Arial"/>
                <w:b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/>
                <w:color w:val="auto"/>
                <w:sz w:val="22"/>
                <w:szCs w:val="22"/>
              </w:rPr>
              <w:t>Divisor</w:t>
            </w:r>
          </w:p>
        </w:tc>
        <w:tc>
          <w:tcPr>
            <w:tcW w:w="1418" w:type="dxa"/>
          </w:tcPr>
          <w:p w14:paraId="2808143E" w14:textId="77777777" w:rsidR="005B678E" w:rsidRDefault="005B678E" w:rsidP="00D95FF1">
            <w:pPr>
              <w:rPr>
                <w:rFonts w:ascii="Prometo" w:hAnsi="Prometo" w:cs="Arial"/>
                <w:b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/>
                <w:color w:val="auto"/>
                <w:sz w:val="22"/>
                <w:szCs w:val="22"/>
              </w:rPr>
              <w:t>Offset</w:t>
            </w:r>
          </w:p>
        </w:tc>
        <w:tc>
          <w:tcPr>
            <w:tcW w:w="2552" w:type="dxa"/>
          </w:tcPr>
          <w:p w14:paraId="58FD52B5" w14:textId="77777777" w:rsidR="005B678E" w:rsidRDefault="005B678E" w:rsidP="00D95FF1">
            <w:pPr>
              <w:rPr>
                <w:rFonts w:ascii="Prometo" w:hAnsi="Prometo" w:cs="Arial"/>
                <w:b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/>
                <w:color w:val="auto"/>
                <w:sz w:val="22"/>
                <w:szCs w:val="22"/>
              </w:rPr>
              <w:t>Notes</w:t>
            </w:r>
          </w:p>
        </w:tc>
      </w:tr>
      <w:tr w:rsidR="005B678E" w14:paraId="34088976" w14:textId="77777777" w:rsidTr="00D95FF1">
        <w:tc>
          <w:tcPr>
            <w:tcW w:w="1696" w:type="dxa"/>
          </w:tcPr>
          <w:p w14:paraId="7BBD9C7D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AE285A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+/-10mBar</w:t>
            </w:r>
          </w:p>
        </w:tc>
        <w:tc>
          <w:tcPr>
            <w:tcW w:w="1560" w:type="dxa"/>
          </w:tcPr>
          <w:p w14:paraId="342962D1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0x30</w:t>
            </w:r>
          </w:p>
        </w:tc>
        <w:tc>
          <w:tcPr>
            <w:tcW w:w="1430" w:type="dxa"/>
          </w:tcPr>
          <w:p w14:paraId="32C0CC0F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3200</w:t>
            </w:r>
          </w:p>
        </w:tc>
        <w:tc>
          <w:tcPr>
            <w:tcW w:w="1418" w:type="dxa"/>
          </w:tcPr>
          <w:p w14:paraId="29613703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11884695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26365D51" w14:textId="77777777" w:rsidTr="00D95FF1">
        <w:tc>
          <w:tcPr>
            <w:tcW w:w="1696" w:type="dxa"/>
          </w:tcPr>
          <w:p w14:paraId="468E4AB6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+/-20mBar</w:t>
            </w:r>
          </w:p>
        </w:tc>
        <w:tc>
          <w:tcPr>
            <w:tcW w:w="1560" w:type="dxa"/>
          </w:tcPr>
          <w:p w14:paraId="5BD4EF99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0x31</w:t>
            </w:r>
          </w:p>
        </w:tc>
        <w:tc>
          <w:tcPr>
            <w:tcW w:w="1430" w:type="dxa"/>
          </w:tcPr>
          <w:p w14:paraId="12F8A55D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1600</w:t>
            </w:r>
          </w:p>
        </w:tc>
        <w:tc>
          <w:tcPr>
            <w:tcW w:w="1418" w:type="dxa"/>
          </w:tcPr>
          <w:p w14:paraId="67ECA006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7BC3EBB4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10FCFEB6" w14:textId="77777777" w:rsidTr="00D95FF1">
        <w:tc>
          <w:tcPr>
            <w:tcW w:w="1696" w:type="dxa"/>
          </w:tcPr>
          <w:p w14:paraId="0EA6A8E5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+/-50mBar</w:t>
            </w:r>
          </w:p>
        </w:tc>
        <w:tc>
          <w:tcPr>
            <w:tcW w:w="1560" w:type="dxa"/>
          </w:tcPr>
          <w:p w14:paraId="2AAA2313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0x32</w:t>
            </w:r>
          </w:p>
        </w:tc>
        <w:tc>
          <w:tcPr>
            <w:tcW w:w="1430" w:type="dxa"/>
          </w:tcPr>
          <w:p w14:paraId="5C104720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640</w:t>
            </w:r>
          </w:p>
        </w:tc>
        <w:tc>
          <w:tcPr>
            <w:tcW w:w="1418" w:type="dxa"/>
          </w:tcPr>
          <w:p w14:paraId="77856B71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5477BF91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4CFE82F7" w14:textId="77777777" w:rsidTr="00D95FF1">
        <w:tc>
          <w:tcPr>
            <w:tcW w:w="1696" w:type="dxa"/>
          </w:tcPr>
          <w:p w14:paraId="54C44835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+/-100mBar</w:t>
            </w:r>
          </w:p>
        </w:tc>
        <w:tc>
          <w:tcPr>
            <w:tcW w:w="1560" w:type="dxa"/>
          </w:tcPr>
          <w:p w14:paraId="09130D06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0x00</w:t>
            </w:r>
          </w:p>
        </w:tc>
        <w:tc>
          <w:tcPr>
            <w:tcW w:w="1430" w:type="dxa"/>
          </w:tcPr>
          <w:p w14:paraId="3AE744A5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320</w:t>
            </w:r>
          </w:p>
        </w:tc>
        <w:tc>
          <w:tcPr>
            <w:tcW w:w="1418" w:type="dxa"/>
          </w:tcPr>
          <w:p w14:paraId="554140E3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4363213A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0BCF13CF" w14:textId="77777777" w:rsidTr="00D95FF1">
        <w:tc>
          <w:tcPr>
            <w:tcW w:w="1696" w:type="dxa"/>
          </w:tcPr>
          <w:p w14:paraId="5AF30FDA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+/-200mBar</w:t>
            </w:r>
          </w:p>
        </w:tc>
        <w:tc>
          <w:tcPr>
            <w:tcW w:w="1560" w:type="dxa"/>
          </w:tcPr>
          <w:p w14:paraId="39B3FB08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0x01</w:t>
            </w:r>
          </w:p>
        </w:tc>
        <w:tc>
          <w:tcPr>
            <w:tcW w:w="1430" w:type="dxa"/>
          </w:tcPr>
          <w:p w14:paraId="48B23DC5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162.5</w:t>
            </w:r>
          </w:p>
        </w:tc>
        <w:tc>
          <w:tcPr>
            <w:tcW w:w="1418" w:type="dxa"/>
          </w:tcPr>
          <w:p w14:paraId="78F87C90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6FCFA3E2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78A8BCAD" w14:textId="77777777" w:rsidTr="00D95FF1">
        <w:tc>
          <w:tcPr>
            <w:tcW w:w="1696" w:type="dxa"/>
          </w:tcPr>
          <w:p w14:paraId="2237A5AC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+;/-350mBar</w:t>
            </w:r>
          </w:p>
        </w:tc>
        <w:tc>
          <w:tcPr>
            <w:tcW w:w="1560" w:type="dxa"/>
          </w:tcPr>
          <w:p w14:paraId="4BDB772C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0x02</w:t>
            </w:r>
          </w:p>
        </w:tc>
        <w:tc>
          <w:tcPr>
            <w:tcW w:w="1430" w:type="dxa"/>
          </w:tcPr>
          <w:p w14:paraId="3D77BBF6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90</w:t>
            </w:r>
          </w:p>
        </w:tc>
        <w:tc>
          <w:tcPr>
            <w:tcW w:w="1418" w:type="dxa"/>
          </w:tcPr>
          <w:p w14:paraId="35729234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075F9376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1BD87F4F" w14:textId="77777777" w:rsidTr="00D95FF1">
        <w:tc>
          <w:tcPr>
            <w:tcW w:w="1696" w:type="dxa"/>
          </w:tcPr>
          <w:p w14:paraId="7C5B3C7E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+/-500mBar</w:t>
            </w:r>
          </w:p>
        </w:tc>
        <w:tc>
          <w:tcPr>
            <w:tcW w:w="1560" w:type="dxa"/>
          </w:tcPr>
          <w:p w14:paraId="532CB385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0x03</w:t>
            </w:r>
          </w:p>
        </w:tc>
        <w:tc>
          <w:tcPr>
            <w:tcW w:w="1430" w:type="dxa"/>
          </w:tcPr>
          <w:p w14:paraId="74EFD7FE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64</w:t>
            </w:r>
          </w:p>
        </w:tc>
        <w:tc>
          <w:tcPr>
            <w:tcW w:w="1418" w:type="dxa"/>
          </w:tcPr>
          <w:p w14:paraId="303E33F2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5D5B8A60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5E3E7B4E" w14:textId="77777777" w:rsidTr="00D95FF1">
        <w:tc>
          <w:tcPr>
            <w:tcW w:w="1696" w:type="dxa"/>
          </w:tcPr>
          <w:p w14:paraId="5B98CBE5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+/-1Bar</w:t>
            </w:r>
          </w:p>
        </w:tc>
        <w:tc>
          <w:tcPr>
            <w:tcW w:w="1560" w:type="dxa"/>
          </w:tcPr>
          <w:p w14:paraId="0FD2F400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0x04</w:t>
            </w:r>
          </w:p>
        </w:tc>
        <w:tc>
          <w:tcPr>
            <w:tcW w:w="1430" w:type="dxa"/>
          </w:tcPr>
          <w:p w14:paraId="2AE75561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32000</w:t>
            </w:r>
          </w:p>
        </w:tc>
        <w:tc>
          <w:tcPr>
            <w:tcW w:w="1418" w:type="dxa"/>
          </w:tcPr>
          <w:p w14:paraId="07C3389E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675FB8B9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06FE87D4" w14:textId="77777777" w:rsidTr="00D95FF1">
        <w:tc>
          <w:tcPr>
            <w:tcW w:w="1696" w:type="dxa"/>
          </w:tcPr>
          <w:p w14:paraId="1E0D40F8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+/-2Bar</w:t>
            </w:r>
          </w:p>
        </w:tc>
        <w:tc>
          <w:tcPr>
            <w:tcW w:w="1560" w:type="dxa"/>
          </w:tcPr>
          <w:p w14:paraId="7D823791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0x05</w:t>
            </w:r>
          </w:p>
        </w:tc>
        <w:tc>
          <w:tcPr>
            <w:tcW w:w="1430" w:type="dxa"/>
          </w:tcPr>
          <w:p w14:paraId="079AAED7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16000</w:t>
            </w:r>
          </w:p>
        </w:tc>
        <w:tc>
          <w:tcPr>
            <w:tcW w:w="1418" w:type="dxa"/>
          </w:tcPr>
          <w:p w14:paraId="543216A4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209B75AF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0405DCDB" w14:textId="77777777" w:rsidTr="00D95FF1">
        <w:tc>
          <w:tcPr>
            <w:tcW w:w="1696" w:type="dxa"/>
          </w:tcPr>
          <w:p w14:paraId="6DAD8DE7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+/-3.5Bar</w:t>
            </w:r>
          </w:p>
        </w:tc>
        <w:tc>
          <w:tcPr>
            <w:tcW w:w="1560" w:type="dxa"/>
          </w:tcPr>
          <w:p w14:paraId="3629D878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0x06</w:t>
            </w:r>
          </w:p>
        </w:tc>
        <w:tc>
          <w:tcPr>
            <w:tcW w:w="1430" w:type="dxa"/>
          </w:tcPr>
          <w:p w14:paraId="7E624FAD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9000</w:t>
            </w:r>
          </w:p>
        </w:tc>
        <w:tc>
          <w:tcPr>
            <w:tcW w:w="1418" w:type="dxa"/>
          </w:tcPr>
          <w:p w14:paraId="1C97A91E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013FB4C0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65EDF0F4" w14:textId="77777777" w:rsidTr="00D95FF1">
        <w:tc>
          <w:tcPr>
            <w:tcW w:w="1696" w:type="dxa"/>
          </w:tcPr>
          <w:p w14:paraId="6FF66C63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+/-7Bar</w:t>
            </w:r>
          </w:p>
        </w:tc>
        <w:tc>
          <w:tcPr>
            <w:tcW w:w="1560" w:type="dxa"/>
          </w:tcPr>
          <w:p w14:paraId="5BA90B74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0x07</w:t>
            </w:r>
          </w:p>
        </w:tc>
        <w:tc>
          <w:tcPr>
            <w:tcW w:w="1430" w:type="dxa"/>
          </w:tcPr>
          <w:p w14:paraId="7F295AE5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4500</w:t>
            </w:r>
          </w:p>
        </w:tc>
        <w:tc>
          <w:tcPr>
            <w:tcW w:w="1418" w:type="dxa"/>
          </w:tcPr>
          <w:p w14:paraId="709109C3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A744A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07306060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12717C1F" w14:textId="77777777" w:rsidTr="00D95FF1">
        <w:tc>
          <w:tcPr>
            <w:tcW w:w="1696" w:type="dxa"/>
          </w:tcPr>
          <w:p w14:paraId="7441B5AD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+/-10Bar</w:t>
            </w:r>
          </w:p>
        </w:tc>
        <w:tc>
          <w:tcPr>
            <w:tcW w:w="1560" w:type="dxa"/>
          </w:tcPr>
          <w:p w14:paraId="17E3A36A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0x08</w:t>
            </w:r>
          </w:p>
        </w:tc>
        <w:tc>
          <w:tcPr>
            <w:tcW w:w="1430" w:type="dxa"/>
          </w:tcPr>
          <w:p w14:paraId="1300CCD6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3200</w:t>
            </w:r>
          </w:p>
        </w:tc>
        <w:tc>
          <w:tcPr>
            <w:tcW w:w="1418" w:type="dxa"/>
          </w:tcPr>
          <w:p w14:paraId="20BEF17B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A744A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5842B6F3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4F5472D9" w14:textId="77777777" w:rsidTr="00D95FF1">
        <w:tc>
          <w:tcPr>
            <w:tcW w:w="1696" w:type="dxa"/>
          </w:tcPr>
          <w:p w14:paraId="26B35DB2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+/-20Bar</w:t>
            </w:r>
          </w:p>
        </w:tc>
        <w:tc>
          <w:tcPr>
            <w:tcW w:w="1560" w:type="dxa"/>
          </w:tcPr>
          <w:p w14:paraId="4A1E447D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0x09</w:t>
            </w:r>
          </w:p>
        </w:tc>
        <w:tc>
          <w:tcPr>
            <w:tcW w:w="1430" w:type="dxa"/>
          </w:tcPr>
          <w:p w14:paraId="06364C8D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1600</w:t>
            </w:r>
          </w:p>
        </w:tc>
        <w:tc>
          <w:tcPr>
            <w:tcW w:w="1418" w:type="dxa"/>
          </w:tcPr>
          <w:p w14:paraId="6C23683B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3A744A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25628351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70064E33" w14:textId="77777777" w:rsidTr="00D95FF1">
        <w:tc>
          <w:tcPr>
            <w:tcW w:w="1696" w:type="dxa"/>
          </w:tcPr>
          <w:p w14:paraId="75C6C00D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4C2AF07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1430" w:type="dxa"/>
          </w:tcPr>
          <w:p w14:paraId="1BC18692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A545F83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  <w:tc>
          <w:tcPr>
            <w:tcW w:w="2552" w:type="dxa"/>
          </w:tcPr>
          <w:p w14:paraId="41E10193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5C1C3491" w14:textId="77777777" w:rsidTr="00D95FF1">
        <w:tc>
          <w:tcPr>
            <w:tcW w:w="1696" w:type="dxa"/>
          </w:tcPr>
          <w:p w14:paraId="3CF2E6A6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+/-1PSI</w:t>
            </w:r>
          </w:p>
        </w:tc>
        <w:tc>
          <w:tcPr>
            <w:tcW w:w="1560" w:type="dxa"/>
          </w:tcPr>
          <w:p w14:paraId="4D874C57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0x20</w:t>
            </w:r>
          </w:p>
        </w:tc>
        <w:tc>
          <w:tcPr>
            <w:tcW w:w="1430" w:type="dxa"/>
          </w:tcPr>
          <w:p w14:paraId="5A887DDF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32000</w:t>
            </w:r>
          </w:p>
        </w:tc>
        <w:tc>
          <w:tcPr>
            <w:tcW w:w="1418" w:type="dxa"/>
          </w:tcPr>
          <w:p w14:paraId="4151ACCD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247EB9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755F17AD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3734BC43" w14:textId="77777777" w:rsidTr="00D95FF1">
        <w:tc>
          <w:tcPr>
            <w:tcW w:w="1696" w:type="dxa"/>
          </w:tcPr>
          <w:p w14:paraId="41198E18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+/-1.5PSI</w:t>
            </w:r>
          </w:p>
        </w:tc>
        <w:tc>
          <w:tcPr>
            <w:tcW w:w="1560" w:type="dxa"/>
          </w:tcPr>
          <w:p w14:paraId="0C6D0C62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0x21</w:t>
            </w:r>
          </w:p>
        </w:tc>
        <w:tc>
          <w:tcPr>
            <w:tcW w:w="1430" w:type="dxa"/>
          </w:tcPr>
          <w:p w14:paraId="4E80C106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20000</w:t>
            </w:r>
          </w:p>
        </w:tc>
        <w:tc>
          <w:tcPr>
            <w:tcW w:w="1418" w:type="dxa"/>
          </w:tcPr>
          <w:p w14:paraId="3C79F093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247EB9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2D0F18BC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119E45CE" w14:textId="77777777" w:rsidTr="00D95FF1">
        <w:tc>
          <w:tcPr>
            <w:tcW w:w="1696" w:type="dxa"/>
          </w:tcPr>
          <w:p w14:paraId="7D27399E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+/-2PSI</w:t>
            </w:r>
          </w:p>
        </w:tc>
        <w:tc>
          <w:tcPr>
            <w:tcW w:w="1560" w:type="dxa"/>
          </w:tcPr>
          <w:p w14:paraId="64DA5616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0x22</w:t>
            </w:r>
          </w:p>
        </w:tc>
        <w:tc>
          <w:tcPr>
            <w:tcW w:w="1430" w:type="dxa"/>
          </w:tcPr>
          <w:p w14:paraId="27257537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16000</w:t>
            </w:r>
          </w:p>
        </w:tc>
        <w:tc>
          <w:tcPr>
            <w:tcW w:w="1418" w:type="dxa"/>
          </w:tcPr>
          <w:p w14:paraId="630E960C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247EB9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419F26BF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1B577A62" w14:textId="77777777" w:rsidTr="00D95FF1">
        <w:tc>
          <w:tcPr>
            <w:tcW w:w="1696" w:type="dxa"/>
          </w:tcPr>
          <w:p w14:paraId="7FE8B032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+/-3PSI</w:t>
            </w:r>
          </w:p>
        </w:tc>
        <w:tc>
          <w:tcPr>
            <w:tcW w:w="1560" w:type="dxa"/>
          </w:tcPr>
          <w:p w14:paraId="1CBC6F7E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0x23</w:t>
            </w:r>
          </w:p>
        </w:tc>
        <w:tc>
          <w:tcPr>
            <w:tcW w:w="1430" w:type="dxa"/>
          </w:tcPr>
          <w:p w14:paraId="040DFC09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10000</w:t>
            </w:r>
          </w:p>
        </w:tc>
        <w:tc>
          <w:tcPr>
            <w:tcW w:w="1418" w:type="dxa"/>
          </w:tcPr>
          <w:p w14:paraId="278A8EC8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247EB9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09945A43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5039996F" w14:textId="77777777" w:rsidTr="00D95FF1">
        <w:tc>
          <w:tcPr>
            <w:tcW w:w="1696" w:type="dxa"/>
          </w:tcPr>
          <w:p w14:paraId="05FEC45E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lastRenderedPageBreak/>
              <w:t>+/-5PSI</w:t>
            </w:r>
          </w:p>
        </w:tc>
        <w:tc>
          <w:tcPr>
            <w:tcW w:w="1560" w:type="dxa"/>
          </w:tcPr>
          <w:p w14:paraId="19BFF78F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0x24</w:t>
            </w:r>
          </w:p>
        </w:tc>
        <w:tc>
          <w:tcPr>
            <w:tcW w:w="1430" w:type="dxa"/>
          </w:tcPr>
          <w:p w14:paraId="7488DF45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6400</w:t>
            </w:r>
          </w:p>
        </w:tc>
        <w:tc>
          <w:tcPr>
            <w:tcW w:w="1418" w:type="dxa"/>
          </w:tcPr>
          <w:p w14:paraId="41EA4E5B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247EB9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54CCCF4D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3C09EF36" w14:textId="77777777" w:rsidTr="00D95FF1">
        <w:tc>
          <w:tcPr>
            <w:tcW w:w="1696" w:type="dxa"/>
          </w:tcPr>
          <w:p w14:paraId="4CC016B5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+/-10PSI</w:t>
            </w:r>
          </w:p>
        </w:tc>
        <w:tc>
          <w:tcPr>
            <w:tcW w:w="1560" w:type="dxa"/>
          </w:tcPr>
          <w:p w14:paraId="0034005D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0x25</w:t>
            </w:r>
          </w:p>
        </w:tc>
        <w:tc>
          <w:tcPr>
            <w:tcW w:w="1430" w:type="dxa"/>
          </w:tcPr>
          <w:p w14:paraId="65FEA4C2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3200</w:t>
            </w:r>
          </w:p>
        </w:tc>
        <w:tc>
          <w:tcPr>
            <w:tcW w:w="1418" w:type="dxa"/>
          </w:tcPr>
          <w:p w14:paraId="7503906C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247EB9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24C887AE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21873F4B" w14:textId="77777777" w:rsidTr="00D95FF1">
        <w:tc>
          <w:tcPr>
            <w:tcW w:w="1696" w:type="dxa"/>
          </w:tcPr>
          <w:p w14:paraId="642AABA7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+/-15PSI</w:t>
            </w:r>
          </w:p>
        </w:tc>
        <w:tc>
          <w:tcPr>
            <w:tcW w:w="1560" w:type="dxa"/>
          </w:tcPr>
          <w:p w14:paraId="540818FB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0x26</w:t>
            </w:r>
          </w:p>
        </w:tc>
        <w:tc>
          <w:tcPr>
            <w:tcW w:w="1430" w:type="dxa"/>
          </w:tcPr>
          <w:p w14:paraId="55B343ED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2000</w:t>
            </w:r>
          </w:p>
        </w:tc>
        <w:tc>
          <w:tcPr>
            <w:tcW w:w="1418" w:type="dxa"/>
          </w:tcPr>
          <w:p w14:paraId="5941C6C5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247EB9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4B734E14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1ED89331" w14:textId="77777777" w:rsidTr="00D95FF1">
        <w:tc>
          <w:tcPr>
            <w:tcW w:w="1696" w:type="dxa"/>
          </w:tcPr>
          <w:p w14:paraId="5C93D48B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+/-30PSI</w:t>
            </w:r>
          </w:p>
        </w:tc>
        <w:tc>
          <w:tcPr>
            <w:tcW w:w="1560" w:type="dxa"/>
          </w:tcPr>
          <w:p w14:paraId="2E4DD075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0x27</w:t>
            </w:r>
          </w:p>
        </w:tc>
        <w:tc>
          <w:tcPr>
            <w:tcW w:w="1430" w:type="dxa"/>
          </w:tcPr>
          <w:p w14:paraId="7A42EAEC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1000</w:t>
            </w:r>
          </w:p>
        </w:tc>
        <w:tc>
          <w:tcPr>
            <w:tcW w:w="1418" w:type="dxa"/>
          </w:tcPr>
          <w:p w14:paraId="743B5871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247EB9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23BCD8DE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4FEB93DC" w14:textId="77777777" w:rsidTr="00D95FF1">
        <w:tc>
          <w:tcPr>
            <w:tcW w:w="1696" w:type="dxa"/>
          </w:tcPr>
          <w:p w14:paraId="759390C5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+/-50PSI</w:t>
            </w:r>
          </w:p>
        </w:tc>
        <w:tc>
          <w:tcPr>
            <w:tcW w:w="1560" w:type="dxa"/>
          </w:tcPr>
          <w:p w14:paraId="3925CAD4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0x28</w:t>
            </w:r>
          </w:p>
        </w:tc>
        <w:tc>
          <w:tcPr>
            <w:tcW w:w="1430" w:type="dxa"/>
          </w:tcPr>
          <w:p w14:paraId="79E30B31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640</w:t>
            </w:r>
          </w:p>
        </w:tc>
        <w:tc>
          <w:tcPr>
            <w:tcW w:w="1418" w:type="dxa"/>
          </w:tcPr>
          <w:p w14:paraId="16315163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247EB9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7D0BFCBB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50698707" w14:textId="77777777" w:rsidTr="00D95FF1">
        <w:tc>
          <w:tcPr>
            <w:tcW w:w="1696" w:type="dxa"/>
          </w:tcPr>
          <w:p w14:paraId="1B943791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+/-100PSI</w:t>
            </w:r>
          </w:p>
        </w:tc>
        <w:tc>
          <w:tcPr>
            <w:tcW w:w="1560" w:type="dxa"/>
          </w:tcPr>
          <w:p w14:paraId="20246495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0x29</w:t>
            </w:r>
          </w:p>
        </w:tc>
        <w:tc>
          <w:tcPr>
            <w:tcW w:w="1430" w:type="dxa"/>
          </w:tcPr>
          <w:p w14:paraId="2F3376BB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320</w:t>
            </w:r>
          </w:p>
        </w:tc>
        <w:tc>
          <w:tcPr>
            <w:tcW w:w="1418" w:type="dxa"/>
          </w:tcPr>
          <w:p w14:paraId="645EAC2A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247EB9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1EFFA4FF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144E3B76" w14:textId="77777777" w:rsidTr="00D95FF1">
        <w:tc>
          <w:tcPr>
            <w:tcW w:w="1696" w:type="dxa"/>
          </w:tcPr>
          <w:p w14:paraId="7B6E00D0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+/-150PSI</w:t>
            </w:r>
          </w:p>
        </w:tc>
        <w:tc>
          <w:tcPr>
            <w:tcW w:w="1560" w:type="dxa"/>
          </w:tcPr>
          <w:p w14:paraId="462233A2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0x2A</w:t>
            </w:r>
          </w:p>
        </w:tc>
        <w:tc>
          <w:tcPr>
            <w:tcW w:w="1430" w:type="dxa"/>
          </w:tcPr>
          <w:p w14:paraId="2923A24C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200</w:t>
            </w:r>
          </w:p>
        </w:tc>
        <w:tc>
          <w:tcPr>
            <w:tcW w:w="1418" w:type="dxa"/>
          </w:tcPr>
          <w:p w14:paraId="57160C48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247EB9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03E21BB9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  <w:tr w:rsidR="005B678E" w14:paraId="3CA1CBDF" w14:textId="77777777" w:rsidTr="00D95FF1">
        <w:tc>
          <w:tcPr>
            <w:tcW w:w="1696" w:type="dxa"/>
          </w:tcPr>
          <w:p w14:paraId="184BDAA3" w14:textId="77777777" w:rsidR="005B678E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+/-300PSI</w:t>
            </w:r>
          </w:p>
        </w:tc>
        <w:tc>
          <w:tcPr>
            <w:tcW w:w="1560" w:type="dxa"/>
          </w:tcPr>
          <w:p w14:paraId="310F5E9B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0x2B</w:t>
            </w:r>
          </w:p>
        </w:tc>
        <w:tc>
          <w:tcPr>
            <w:tcW w:w="1430" w:type="dxa"/>
          </w:tcPr>
          <w:p w14:paraId="35AD2D69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100</w:t>
            </w:r>
          </w:p>
        </w:tc>
        <w:tc>
          <w:tcPr>
            <w:tcW w:w="1418" w:type="dxa"/>
          </w:tcPr>
          <w:p w14:paraId="4FB3EB76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  <w:r w:rsidRPr="00247EB9">
              <w:rPr>
                <w:rFonts w:ascii="Prometo" w:hAnsi="Prometo" w:cs="Arial"/>
                <w:bCs/>
                <w:color w:val="auto"/>
                <w:sz w:val="22"/>
                <w:szCs w:val="22"/>
              </w:rPr>
              <w:t>32768</w:t>
            </w:r>
          </w:p>
        </w:tc>
        <w:tc>
          <w:tcPr>
            <w:tcW w:w="2552" w:type="dxa"/>
          </w:tcPr>
          <w:p w14:paraId="445CF14C" w14:textId="77777777" w:rsidR="005B678E" w:rsidRPr="00AE285A" w:rsidRDefault="005B678E" w:rsidP="00D95FF1">
            <w:pPr>
              <w:rPr>
                <w:rFonts w:ascii="Prometo" w:hAnsi="Prometo" w:cs="Arial"/>
                <w:bCs/>
                <w:color w:val="auto"/>
                <w:sz w:val="22"/>
                <w:szCs w:val="22"/>
              </w:rPr>
            </w:pPr>
          </w:p>
        </w:tc>
      </w:tr>
    </w:tbl>
    <w:p w14:paraId="26170CFE" w14:textId="77777777" w:rsidR="005B678E" w:rsidRDefault="005B678E" w:rsidP="005B678E">
      <w:pPr>
        <w:rPr>
          <w:rFonts w:ascii="Prometo" w:hAnsi="Prometo" w:cs="Arial"/>
          <w:b/>
          <w:color w:val="auto"/>
          <w:sz w:val="22"/>
          <w:szCs w:val="22"/>
        </w:rPr>
      </w:pPr>
    </w:p>
    <w:p w14:paraId="2B383045" w14:textId="77777777" w:rsidR="005B678E" w:rsidRPr="00490F14" w:rsidRDefault="005B678E" w:rsidP="00490F14">
      <w:pPr>
        <w:rPr>
          <w:rFonts w:ascii="Prometo" w:hAnsi="Prometo"/>
          <w:sz w:val="22"/>
          <w:szCs w:val="22"/>
        </w:rPr>
      </w:pPr>
    </w:p>
    <w:p w14:paraId="3EE27A92" w14:textId="77777777" w:rsidR="00235279" w:rsidRDefault="00235279">
      <w:pPr>
        <w:rPr>
          <w:rFonts w:ascii="Prometo" w:hAnsi="Prometo"/>
          <w:b/>
          <w:sz w:val="22"/>
          <w:szCs w:val="22"/>
        </w:rPr>
      </w:pPr>
      <w:r>
        <w:rPr>
          <w:rFonts w:ascii="Prometo" w:hAnsi="Prometo"/>
          <w:b/>
          <w:sz w:val="22"/>
          <w:szCs w:val="22"/>
        </w:rPr>
        <w:br w:type="page"/>
      </w:r>
    </w:p>
    <w:p w14:paraId="0DA40100" w14:textId="2D76BAA1" w:rsidR="009C7CFE" w:rsidRDefault="009C7CFE" w:rsidP="00B839DD">
      <w:pPr>
        <w:pStyle w:val="Header"/>
        <w:rPr>
          <w:rFonts w:ascii="Prometo" w:hAnsi="Prometo"/>
          <w:b/>
          <w:sz w:val="22"/>
          <w:szCs w:val="22"/>
        </w:rPr>
      </w:pPr>
      <w:r w:rsidRPr="00490F14">
        <w:rPr>
          <w:rFonts w:ascii="Prometo" w:hAnsi="Prometo"/>
          <w:b/>
          <w:sz w:val="22"/>
          <w:szCs w:val="22"/>
        </w:rPr>
        <w:lastRenderedPageBreak/>
        <w:t>A</w:t>
      </w:r>
      <w:r w:rsidR="00490F14" w:rsidRPr="00490F14">
        <w:rPr>
          <w:rFonts w:ascii="Prometo" w:hAnsi="Prometo"/>
          <w:b/>
          <w:sz w:val="22"/>
          <w:szCs w:val="22"/>
        </w:rPr>
        <w:t>ppendix A</w:t>
      </w:r>
    </w:p>
    <w:p w14:paraId="45EFBA2B" w14:textId="77777777" w:rsidR="00E935CE" w:rsidRDefault="00E935CE" w:rsidP="00B839DD">
      <w:pPr>
        <w:pStyle w:val="Header"/>
        <w:rPr>
          <w:rFonts w:ascii="Prometo" w:hAnsi="Prometo"/>
          <w:b/>
          <w:sz w:val="22"/>
          <w:szCs w:val="22"/>
        </w:rPr>
      </w:pPr>
    </w:p>
    <w:p w14:paraId="53509ED9" w14:textId="1CB424AD" w:rsidR="00A850D5" w:rsidRPr="003103BC" w:rsidRDefault="00A850D5" w:rsidP="00B839DD">
      <w:pPr>
        <w:pStyle w:val="Header"/>
        <w:rPr>
          <w:rFonts w:ascii="Prometo" w:hAnsi="Prometo"/>
          <w:b/>
          <w:sz w:val="22"/>
          <w:szCs w:val="22"/>
        </w:rPr>
      </w:pPr>
      <w:r w:rsidRPr="003103BC">
        <w:rPr>
          <w:rFonts w:ascii="Prometo" w:hAnsi="Prometo"/>
          <w:b/>
          <w:sz w:val="22"/>
          <w:szCs w:val="22"/>
        </w:rPr>
        <w:t>Sy</w:t>
      </w:r>
      <w:r w:rsidR="003103BC">
        <w:rPr>
          <w:rFonts w:ascii="Prometo" w:hAnsi="Prometo"/>
          <w:b/>
          <w:sz w:val="22"/>
          <w:szCs w:val="22"/>
        </w:rPr>
        <w:t>s</w:t>
      </w:r>
      <w:r w:rsidRPr="003103BC">
        <w:rPr>
          <w:rFonts w:ascii="Prometo" w:hAnsi="Prometo"/>
          <w:b/>
          <w:sz w:val="22"/>
          <w:szCs w:val="22"/>
        </w:rPr>
        <w:t>tem Zero</w:t>
      </w:r>
    </w:p>
    <w:p w14:paraId="72E58F4A" w14:textId="503D1495" w:rsidR="003103BC" w:rsidRDefault="00A850D5" w:rsidP="00B839DD">
      <w:pPr>
        <w:pStyle w:val="Header"/>
        <w:rPr>
          <w:rFonts w:ascii="Prometo" w:hAnsi="Prometo"/>
          <w:sz w:val="22"/>
          <w:szCs w:val="22"/>
        </w:rPr>
      </w:pPr>
      <w:r w:rsidRPr="003103BC">
        <w:rPr>
          <w:rFonts w:ascii="Prometo" w:hAnsi="Prometo"/>
          <w:sz w:val="22"/>
          <w:szCs w:val="22"/>
        </w:rPr>
        <w:t xml:space="preserve">A </w:t>
      </w:r>
      <w:r w:rsidR="00F97D74">
        <w:rPr>
          <w:rFonts w:ascii="Prometo" w:hAnsi="Prometo"/>
          <w:sz w:val="22"/>
          <w:szCs w:val="22"/>
        </w:rPr>
        <w:t>S</w:t>
      </w:r>
      <w:r w:rsidRPr="003103BC">
        <w:rPr>
          <w:rFonts w:ascii="Prometo" w:hAnsi="Prometo"/>
          <w:sz w:val="22"/>
          <w:szCs w:val="22"/>
        </w:rPr>
        <w:t xml:space="preserve">ystem Zero can be performed at any time, and is saved to non-volatile memory, </w:t>
      </w:r>
      <w:r w:rsidR="00F97D74">
        <w:rPr>
          <w:rFonts w:ascii="Prometo" w:hAnsi="Prometo"/>
          <w:sz w:val="22"/>
          <w:szCs w:val="22"/>
        </w:rPr>
        <w:t xml:space="preserve">for </w:t>
      </w:r>
      <w:r w:rsidRPr="003103BC">
        <w:rPr>
          <w:rFonts w:ascii="Prometo" w:hAnsi="Prometo"/>
          <w:sz w:val="22"/>
          <w:szCs w:val="22"/>
        </w:rPr>
        <w:t xml:space="preserve">subsequent </w:t>
      </w:r>
      <w:r w:rsidR="003103BC">
        <w:rPr>
          <w:rFonts w:ascii="Prometo" w:hAnsi="Prometo"/>
          <w:sz w:val="22"/>
          <w:szCs w:val="22"/>
        </w:rPr>
        <w:t>P</w:t>
      </w:r>
      <w:r w:rsidRPr="003103BC">
        <w:rPr>
          <w:rFonts w:ascii="Prometo" w:hAnsi="Prometo"/>
          <w:sz w:val="22"/>
          <w:szCs w:val="22"/>
        </w:rPr>
        <w:t xml:space="preserve">ower </w:t>
      </w:r>
      <w:r w:rsidR="003103BC">
        <w:rPr>
          <w:rFonts w:ascii="Prometo" w:hAnsi="Prometo"/>
          <w:sz w:val="22"/>
          <w:szCs w:val="22"/>
        </w:rPr>
        <w:t>O</w:t>
      </w:r>
      <w:r w:rsidRPr="003103BC">
        <w:rPr>
          <w:rFonts w:ascii="Prometo" w:hAnsi="Prometo"/>
          <w:sz w:val="22"/>
          <w:szCs w:val="22"/>
        </w:rPr>
        <w:t>n.</w:t>
      </w:r>
    </w:p>
    <w:p w14:paraId="56E7DE72" w14:textId="58728411" w:rsidR="00A850D5" w:rsidRPr="003103BC" w:rsidRDefault="00A850D5" w:rsidP="00B839DD">
      <w:pPr>
        <w:pStyle w:val="Header"/>
        <w:rPr>
          <w:rFonts w:ascii="Prometo" w:hAnsi="Prometo"/>
          <w:sz w:val="22"/>
          <w:szCs w:val="22"/>
        </w:rPr>
      </w:pPr>
    </w:p>
    <w:p w14:paraId="333DF095" w14:textId="49FE5AF1" w:rsidR="00A850D5" w:rsidRPr="003103BC" w:rsidRDefault="00A850D5" w:rsidP="00A850D5">
      <w:pPr>
        <w:pStyle w:val="Header"/>
        <w:rPr>
          <w:rFonts w:ascii="Prometo" w:hAnsi="Prometo"/>
          <w:sz w:val="22"/>
          <w:szCs w:val="22"/>
        </w:rPr>
      </w:pPr>
      <w:r w:rsidRPr="003103BC">
        <w:rPr>
          <w:rFonts w:ascii="Prometo" w:hAnsi="Prometo"/>
          <w:sz w:val="22"/>
          <w:szCs w:val="22"/>
        </w:rPr>
        <w:t>T</w:t>
      </w:r>
      <w:r w:rsidR="00E935CE">
        <w:rPr>
          <w:rFonts w:ascii="Prometo" w:hAnsi="Prometo"/>
          <w:sz w:val="22"/>
          <w:szCs w:val="22"/>
        </w:rPr>
        <w:t>o Sensor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1985"/>
        <w:gridCol w:w="1417"/>
        <w:gridCol w:w="1560"/>
        <w:gridCol w:w="2438"/>
      </w:tblGrid>
      <w:tr w:rsidR="00A850D5" w:rsidRPr="003103BC" w14:paraId="425802C2" w14:textId="77777777" w:rsidTr="00A850D5">
        <w:trPr>
          <w:cantSplit/>
        </w:trPr>
        <w:tc>
          <w:tcPr>
            <w:tcW w:w="1809" w:type="dxa"/>
            <w:gridSpan w:val="2"/>
            <w:tcBorders>
              <w:right w:val="single" w:sz="4" w:space="0" w:color="000000"/>
            </w:tcBorders>
            <w:shd w:val="clear" w:color="auto" w:fill="C0C0C0"/>
          </w:tcPr>
          <w:p w14:paraId="6A434D68" w14:textId="77777777" w:rsidR="00A850D5" w:rsidRPr="003103BC" w:rsidRDefault="00A850D5" w:rsidP="003103BC">
            <w:pPr>
              <w:pStyle w:val="Header"/>
              <w:rPr>
                <w:rFonts w:ascii="Prometo" w:hAnsi="Prometo"/>
                <w:b/>
                <w:sz w:val="22"/>
                <w:szCs w:val="22"/>
              </w:rPr>
            </w:pPr>
            <w:r w:rsidRPr="003103BC">
              <w:rPr>
                <w:rFonts w:ascii="Prometo" w:hAnsi="Prometo"/>
                <w:b/>
                <w:sz w:val="22"/>
                <w:szCs w:val="22"/>
              </w:rPr>
              <w:t>Identifier</w:t>
            </w:r>
          </w:p>
        </w:tc>
        <w:tc>
          <w:tcPr>
            <w:tcW w:w="7400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32FD8159" w14:textId="5AB18FE5" w:rsidR="00A850D5" w:rsidRPr="003103BC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3103BC">
              <w:rPr>
                <w:rFonts w:ascii="Prometo" w:hAnsi="Prometo"/>
                <w:sz w:val="22"/>
                <w:szCs w:val="22"/>
              </w:rPr>
              <w:t>0x7F2</w:t>
            </w:r>
          </w:p>
        </w:tc>
      </w:tr>
      <w:tr w:rsidR="00A850D5" w:rsidRPr="003103BC" w14:paraId="0D045147" w14:textId="77777777" w:rsidTr="00A850D5">
        <w:trPr>
          <w:cantSplit/>
        </w:trPr>
        <w:tc>
          <w:tcPr>
            <w:tcW w:w="1809" w:type="dxa"/>
            <w:gridSpan w:val="2"/>
            <w:tcBorders>
              <w:right w:val="single" w:sz="4" w:space="0" w:color="000000"/>
            </w:tcBorders>
          </w:tcPr>
          <w:p w14:paraId="456E94A2" w14:textId="77777777" w:rsidR="00A850D5" w:rsidRPr="003103BC" w:rsidRDefault="00A850D5" w:rsidP="003103BC">
            <w:pPr>
              <w:pStyle w:val="Header"/>
              <w:rPr>
                <w:rFonts w:ascii="Prometo" w:hAnsi="Prometo"/>
                <w:b/>
                <w:sz w:val="22"/>
                <w:szCs w:val="22"/>
              </w:rPr>
            </w:pPr>
            <w:r w:rsidRPr="003103BC">
              <w:rPr>
                <w:rFonts w:ascii="Prometo" w:hAnsi="Prometo"/>
                <w:b/>
                <w:sz w:val="22"/>
                <w:szCs w:val="22"/>
              </w:rPr>
              <w:t>Rate</w:t>
            </w:r>
          </w:p>
        </w:tc>
        <w:tc>
          <w:tcPr>
            <w:tcW w:w="7400" w:type="dxa"/>
            <w:gridSpan w:val="4"/>
            <w:tcBorders>
              <w:left w:val="single" w:sz="4" w:space="0" w:color="000000"/>
            </w:tcBorders>
          </w:tcPr>
          <w:p w14:paraId="3E48E19E" w14:textId="77777777" w:rsidR="00A850D5" w:rsidRPr="003103BC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3103BC">
              <w:rPr>
                <w:rFonts w:ascii="Prometo" w:hAnsi="Prometo"/>
                <w:sz w:val="22"/>
                <w:szCs w:val="22"/>
              </w:rPr>
              <w:t>N/A</w:t>
            </w:r>
          </w:p>
        </w:tc>
      </w:tr>
      <w:tr w:rsidR="00A850D5" w:rsidRPr="003103BC" w14:paraId="23C72D48" w14:textId="77777777" w:rsidTr="00A850D5">
        <w:trPr>
          <w:trHeight w:val="264"/>
        </w:trPr>
        <w:tc>
          <w:tcPr>
            <w:tcW w:w="817" w:type="dxa"/>
          </w:tcPr>
          <w:p w14:paraId="79AED353" w14:textId="4599DDDB" w:rsidR="00A850D5" w:rsidRPr="003103BC" w:rsidRDefault="00A850D5" w:rsidP="003103BC">
            <w:pPr>
              <w:pStyle w:val="Header"/>
              <w:rPr>
                <w:rFonts w:ascii="Prometo" w:hAnsi="Prometo"/>
                <w:b/>
                <w:sz w:val="22"/>
                <w:szCs w:val="22"/>
              </w:rPr>
            </w:pPr>
            <w:r w:rsidRPr="003103BC">
              <w:rPr>
                <w:rFonts w:ascii="Prometo" w:hAnsi="Prometo"/>
                <w:b/>
                <w:sz w:val="22"/>
                <w:szCs w:val="22"/>
              </w:rPr>
              <w:t>B</w:t>
            </w:r>
            <w:r w:rsidR="00490F14">
              <w:rPr>
                <w:rFonts w:ascii="Prometo" w:hAnsi="Prometo"/>
                <w:b/>
                <w:sz w:val="22"/>
                <w:szCs w:val="22"/>
              </w:rPr>
              <w:t>yte</w:t>
            </w:r>
          </w:p>
        </w:tc>
        <w:tc>
          <w:tcPr>
            <w:tcW w:w="2977" w:type="dxa"/>
            <w:gridSpan w:val="2"/>
          </w:tcPr>
          <w:p w14:paraId="42EE22BE" w14:textId="7E1B7FAF" w:rsidR="00A850D5" w:rsidRPr="003103BC" w:rsidRDefault="00A850D5" w:rsidP="003103BC">
            <w:pPr>
              <w:pStyle w:val="Header"/>
              <w:rPr>
                <w:rFonts w:ascii="Prometo" w:hAnsi="Prometo"/>
                <w:b/>
                <w:sz w:val="22"/>
                <w:szCs w:val="22"/>
              </w:rPr>
            </w:pPr>
            <w:r w:rsidRPr="003103BC">
              <w:rPr>
                <w:rFonts w:ascii="Prometo" w:hAnsi="Prometo"/>
                <w:b/>
                <w:sz w:val="22"/>
                <w:szCs w:val="22"/>
              </w:rPr>
              <w:t>D</w:t>
            </w:r>
            <w:r w:rsidR="00490F14">
              <w:rPr>
                <w:rFonts w:ascii="Prometo" w:hAnsi="Prometo"/>
                <w:b/>
                <w:sz w:val="22"/>
                <w:szCs w:val="22"/>
              </w:rPr>
              <w:t>escription</w:t>
            </w:r>
          </w:p>
        </w:tc>
        <w:tc>
          <w:tcPr>
            <w:tcW w:w="1417" w:type="dxa"/>
          </w:tcPr>
          <w:p w14:paraId="44B7BC26" w14:textId="3A0A8EAE" w:rsidR="00A850D5" w:rsidRPr="003103BC" w:rsidRDefault="00A850D5" w:rsidP="003103BC">
            <w:pPr>
              <w:pStyle w:val="Header"/>
              <w:rPr>
                <w:rFonts w:ascii="Prometo" w:hAnsi="Prometo"/>
                <w:b/>
                <w:sz w:val="22"/>
                <w:szCs w:val="22"/>
              </w:rPr>
            </w:pPr>
            <w:r w:rsidRPr="003103BC">
              <w:rPr>
                <w:rFonts w:ascii="Prometo" w:hAnsi="Prometo"/>
                <w:b/>
                <w:sz w:val="22"/>
                <w:szCs w:val="22"/>
              </w:rPr>
              <w:t>S</w:t>
            </w:r>
            <w:r w:rsidR="00490F14">
              <w:rPr>
                <w:rFonts w:ascii="Prometo" w:hAnsi="Prometo"/>
                <w:b/>
                <w:sz w:val="22"/>
                <w:szCs w:val="22"/>
              </w:rPr>
              <w:t>caling</w:t>
            </w:r>
          </w:p>
        </w:tc>
        <w:tc>
          <w:tcPr>
            <w:tcW w:w="1560" w:type="dxa"/>
          </w:tcPr>
          <w:p w14:paraId="57B9D193" w14:textId="23444286" w:rsidR="00A850D5" w:rsidRPr="003103BC" w:rsidRDefault="00A850D5" w:rsidP="003103BC">
            <w:pPr>
              <w:pStyle w:val="Header"/>
              <w:rPr>
                <w:rFonts w:ascii="Prometo" w:hAnsi="Prometo"/>
                <w:b/>
                <w:sz w:val="22"/>
                <w:szCs w:val="22"/>
              </w:rPr>
            </w:pPr>
            <w:r w:rsidRPr="003103BC">
              <w:rPr>
                <w:rFonts w:ascii="Prometo" w:hAnsi="Prometo"/>
                <w:b/>
                <w:sz w:val="22"/>
                <w:szCs w:val="22"/>
              </w:rPr>
              <w:t>V</w:t>
            </w:r>
            <w:r w:rsidR="00490F14">
              <w:rPr>
                <w:rFonts w:ascii="Prometo" w:hAnsi="Prometo"/>
                <w:b/>
                <w:sz w:val="22"/>
                <w:szCs w:val="22"/>
              </w:rPr>
              <w:t>alue</w:t>
            </w:r>
          </w:p>
        </w:tc>
        <w:tc>
          <w:tcPr>
            <w:tcW w:w="2438" w:type="dxa"/>
          </w:tcPr>
          <w:p w14:paraId="0EA9D118" w14:textId="77777777" w:rsidR="00A850D5" w:rsidRPr="003103BC" w:rsidRDefault="00A850D5" w:rsidP="003103BC">
            <w:pPr>
              <w:pStyle w:val="Header"/>
              <w:rPr>
                <w:rFonts w:ascii="Prometo" w:hAnsi="Prometo"/>
                <w:b/>
                <w:sz w:val="22"/>
                <w:szCs w:val="22"/>
              </w:rPr>
            </w:pPr>
            <w:r w:rsidRPr="003103BC">
              <w:rPr>
                <w:rFonts w:ascii="Prometo" w:hAnsi="Prometo"/>
                <w:b/>
                <w:sz w:val="22"/>
                <w:szCs w:val="22"/>
              </w:rPr>
              <w:t>Notes</w:t>
            </w:r>
          </w:p>
        </w:tc>
      </w:tr>
      <w:tr w:rsidR="00A850D5" w:rsidRPr="003103BC" w14:paraId="25D6E592" w14:textId="77777777" w:rsidTr="00A850D5">
        <w:tc>
          <w:tcPr>
            <w:tcW w:w="817" w:type="dxa"/>
          </w:tcPr>
          <w:p w14:paraId="2B20F966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2"/>
          </w:tcPr>
          <w:p w14:paraId="2B0C9A85" w14:textId="2287ADE3" w:rsidR="00A850D5" w:rsidRPr="00490F14" w:rsidRDefault="0027422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>
              <w:rPr>
                <w:rFonts w:ascii="Prometo" w:hAnsi="Prometo"/>
                <w:sz w:val="22"/>
                <w:szCs w:val="22"/>
              </w:rPr>
              <w:t>Sensor No. MSB</w:t>
            </w:r>
          </w:p>
        </w:tc>
        <w:tc>
          <w:tcPr>
            <w:tcW w:w="1417" w:type="dxa"/>
          </w:tcPr>
          <w:p w14:paraId="1D909957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1</w:t>
            </w:r>
          </w:p>
        </w:tc>
        <w:tc>
          <w:tcPr>
            <w:tcW w:w="1560" w:type="dxa"/>
          </w:tcPr>
          <w:p w14:paraId="4F575AD9" w14:textId="27D2821A" w:rsidR="00A850D5" w:rsidRPr="00490F14" w:rsidRDefault="0027422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>
              <w:rPr>
                <w:rFonts w:ascii="Prometo" w:hAnsi="Prometo"/>
                <w:sz w:val="22"/>
                <w:szCs w:val="22"/>
              </w:rPr>
              <w:t>0xnn</w:t>
            </w:r>
          </w:p>
        </w:tc>
        <w:tc>
          <w:tcPr>
            <w:tcW w:w="2438" w:type="dxa"/>
          </w:tcPr>
          <w:p w14:paraId="6545122B" w14:textId="47352CB9" w:rsidR="00A850D5" w:rsidRPr="00490F14" w:rsidRDefault="0027422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>
              <w:rPr>
                <w:rFonts w:ascii="Prometo" w:hAnsi="Prometo"/>
                <w:sz w:val="22"/>
                <w:szCs w:val="22"/>
              </w:rPr>
              <w:t>Sensor No MSB</w:t>
            </w:r>
          </w:p>
        </w:tc>
      </w:tr>
      <w:tr w:rsidR="00A850D5" w:rsidRPr="003103BC" w14:paraId="37F9220E" w14:textId="77777777" w:rsidTr="00A850D5">
        <w:tc>
          <w:tcPr>
            <w:tcW w:w="817" w:type="dxa"/>
          </w:tcPr>
          <w:p w14:paraId="4031E5BC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1</w:t>
            </w:r>
          </w:p>
        </w:tc>
        <w:tc>
          <w:tcPr>
            <w:tcW w:w="2977" w:type="dxa"/>
            <w:gridSpan w:val="2"/>
          </w:tcPr>
          <w:p w14:paraId="55473304" w14:textId="29A74398" w:rsidR="00A850D5" w:rsidRPr="00490F14" w:rsidRDefault="0027422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>
              <w:rPr>
                <w:rFonts w:ascii="Prometo" w:hAnsi="Prometo"/>
                <w:sz w:val="22"/>
                <w:szCs w:val="22"/>
              </w:rPr>
              <w:t>Sensor No. LSB</w:t>
            </w:r>
          </w:p>
        </w:tc>
        <w:tc>
          <w:tcPr>
            <w:tcW w:w="1417" w:type="dxa"/>
          </w:tcPr>
          <w:p w14:paraId="277CF280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1</w:t>
            </w:r>
          </w:p>
        </w:tc>
        <w:tc>
          <w:tcPr>
            <w:tcW w:w="1560" w:type="dxa"/>
          </w:tcPr>
          <w:p w14:paraId="7F6FEE5D" w14:textId="24DAE476" w:rsidR="00A850D5" w:rsidRPr="00490F14" w:rsidRDefault="0027422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>
              <w:rPr>
                <w:rFonts w:ascii="Prometo" w:hAnsi="Prometo"/>
                <w:sz w:val="22"/>
                <w:szCs w:val="22"/>
              </w:rPr>
              <w:t>0xnn</w:t>
            </w:r>
          </w:p>
        </w:tc>
        <w:tc>
          <w:tcPr>
            <w:tcW w:w="2438" w:type="dxa"/>
          </w:tcPr>
          <w:p w14:paraId="04186C23" w14:textId="445D6D25" w:rsidR="00A850D5" w:rsidRPr="00490F14" w:rsidRDefault="0027422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>
              <w:rPr>
                <w:rFonts w:ascii="Prometo" w:hAnsi="Prometo"/>
                <w:sz w:val="22"/>
                <w:szCs w:val="22"/>
              </w:rPr>
              <w:t>Sensor No LSB</w:t>
            </w:r>
          </w:p>
        </w:tc>
      </w:tr>
      <w:tr w:rsidR="00A850D5" w:rsidRPr="003103BC" w14:paraId="44501236" w14:textId="77777777" w:rsidTr="00A850D5">
        <w:tc>
          <w:tcPr>
            <w:tcW w:w="817" w:type="dxa"/>
          </w:tcPr>
          <w:p w14:paraId="6B9C346C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2</w:t>
            </w:r>
          </w:p>
        </w:tc>
        <w:tc>
          <w:tcPr>
            <w:tcW w:w="2977" w:type="dxa"/>
            <w:gridSpan w:val="2"/>
          </w:tcPr>
          <w:p w14:paraId="6293FC0F" w14:textId="750B96BD" w:rsidR="00A850D5" w:rsidRPr="00490F14" w:rsidRDefault="0027422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>
              <w:rPr>
                <w:rFonts w:ascii="Prometo" w:hAnsi="Prometo"/>
                <w:sz w:val="22"/>
                <w:szCs w:val="22"/>
              </w:rPr>
              <w:t>Opcode1</w:t>
            </w:r>
          </w:p>
        </w:tc>
        <w:tc>
          <w:tcPr>
            <w:tcW w:w="1417" w:type="dxa"/>
          </w:tcPr>
          <w:p w14:paraId="6239A9C8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1</w:t>
            </w:r>
          </w:p>
        </w:tc>
        <w:tc>
          <w:tcPr>
            <w:tcW w:w="1560" w:type="dxa"/>
          </w:tcPr>
          <w:p w14:paraId="593351CB" w14:textId="72AD0236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0x</w:t>
            </w:r>
            <w:r w:rsidR="00274225">
              <w:rPr>
                <w:rFonts w:ascii="Prometo" w:hAnsi="Prometo"/>
                <w:sz w:val="22"/>
                <w:szCs w:val="22"/>
              </w:rPr>
              <w:t>64</w:t>
            </w:r>
          </w:p>
        </w:tc>
        <w:tc>
          <w:tcPr>
            <w:tcW w:w="2438" w:type="dxa"/>
          </w:tcPr>
          <w:p w14:paraId="20D5C76B" w14:textId="23446654" w:rsidR="00A850D5" w:rsidRPr="00490F14" w:rsidRDefault="0027422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>
              <w:rPr>
                <w:rFonts w:ascii="Prometo" w:hAnsi="Prometo"/>
                <w:sz w:val="22"/>
                <w:szCs w:val="22"/>
              </w:rPr>
              <w:t>FIXED</w:t>
            </w:r>
          </w:p>
        </w:tc>
      </w:tr>
      <w:tr w:rsidR="00A850D5" w:rsidRPr="003103BC" w14:paraId="5199E655" w14:textId="77777777" w:rsidTr="00A850D5">
        <w:tc>
          <w:tcPr>
            <w:tcW w:w="817" w:type="dxa"/>
          </w:tcPr>
          <w:p w14:paraId="4ED78040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3</w:t>
            </w:r>
          </w:p>
        </w:tc>
        <w:tc>
          <w:tcPr>
            <w:tcW w:w="2977" w:type="dxa"/>
            <w:gridSpan w:val="2"/>
          </w:tcPr>
          <w:p w14:paraId="3C6000E6" w14:textId="70B5CDF1" w:rsidR="00A850D5" w:rsidRPr="00490F14" w:rsidRDefault="0027422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>
              <w:rPr>
                <w:rFonts w:ascii="Prometo" w:hAnsi="Prometo"/>
                <w:sz w:val="22"/>
                <w:szCs w:val="22"/>
              </w:rPr>
              <w:t>Opcode2</w:t>
            </w:r>
          </w:p>
        </w:tc>
        <w:tc>
          <w:tcPr>
            <w:tcW w:w="1417" w:type="dxa"/>
          </w:tcPr>
          <w:p w14:paraId="4A0F55BD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1</w:t>
            </w:r>
          </w:p>
        </w:tc>
        <w:tc>
          <w:tcPr>
            <w:tcW w:w="1560" w:type="dxa"/>
          </w:tcPr>
          <w:p w14:paraId="495919DD" w14:textId="2026F5B1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0x</w:t>
            </w:r>
            <w:r w:rsidR="00274225">
              <w:rPr>
                <w:rFonts w:ascii="Prometo" w:hAnsi="Prometo"/>
                <w:sz w:val="22"/>
                <w:szCs w:val="22"/>
              </w:rPr>
              <w:t>63</w:t>
            </w:r>
          </w:p>
        </w:tc>
        <w:tc>
          <w:tcPr>
            <w:tcW w:w="2438" w:type="dxa"/>
          </w:tcPr>
          <w:p w14:paraId="7A4203D4" w14:textId="7FF6A4B9" w:rsidR="00A850D5" w:rsidRPr="00490F14" w:rsidRDefault="0027422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>
              <w:rPr>
                <w:rFonts w:ascii="Prometo" w:hAnsi="Prometo"/>
                <w:sz w:val="22"/>
                <w:szCs w:val="22"/>
              </w:rPr>
              <w:t>FIXED</w:t>
            </w:r>
          </w:p>
        </w:tc>
      </w:tr>
      <w:tr w:rsidR="00A850D5" w:rsidRPr="003103BC" w14:paraId="289CE461" w14:textId="77777777" w:rsidTr="00A850D5">
        <w:tc>
          <w:tcPr>
            <w:tcW w:w="817" w:type="dxa"/>
          </w:tcPr>
          <w:p w14:paraId="182630B6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4</w:t>
            </w:r>
          </w:p>
        </w:tc>
        <w:tc>
          <w:tcPr>
            <w:tcW w:w="2977" w:type="dxa"/>
            <w:gridSpan w:val="2"/>
          </w:tcPr>
          <w:p w14:paraId="0C2763D4" w14:textId="2136B9AC" w:rsidR="00A850D5" w:rsidRPr="00490F14" w:rsidRDefault="0027422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>
              <w:rPr>
                <w:rFonts w:ascii="Prometo" w:hAnsi="Prometo"/>
                <w:sz w:val="22"/>
                <w:szCs w:val="22"/>
              </w:rPr>
              <w:t>ZERO OPCODE</w:t>
            </w:r>
          </w:p>
        </w:tc>
        <w:tc>
          <w:tcPr>
            <w:tcW w:w="1417" w:type="dxa"/>
          </w:tcPr>
          <w:p w14:paraId="5E2D67D9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1</w:t>
            </w:r>
          </w:p>
        </w:tc>
        <w:tc>
          <w:tcPr>
            <w:tcW w:w="1560" w:type="dxa"/>
          </w:tcPr>
          <w:p w14:paraId="0EF5D3A4" w14:textId="1D02B2DE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0x</w:t>
            </w:r>
            <w:r w:rsidR="00274225">
              <w:rPr>
                <w:rFonts w:ascii="Prometo" w:hAnsi="Prometo"/>
                <w:sz w:val="22"/>
                <w:szCs w:val="22"/>
              </w:rPr>
              <w:t>32</w:t>
            </w:r>
          </w:p>
        </w:tc>
        <w:tc>
          <w:tcPr>
            <w:tcW w:w="2438" w:type="dxa"/>
          </w:tcPr>
          <w:p w14:paraId="07C4EBF6" w14:textId="00F40BD6" w:rsidR="00A850D5" w:rsidRPr="00490F14" w:rsidRDefault="0027422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>
              <w:rPr>
                <w:rFonts w:ascii="Prometo" w:hAnsi="Prometo"/>
                <w:sz w:val="22"/>
                <w:szCs w:val="22"/>
              </w:rPr>
              <w:t>ZERO M</w:t>
            </w:r>
            <w:r w:rsidR="00235279">
              <w:rPr>
                <w:rFonts w:ascii="Prometo" w:hAnsi="Prometo"/>
                <w:sz w:val="22"/>
                <w:szCs w:val="22"/>
              </w:rPr>
              <w:t>essage</w:t>
            </w:r>
          </w:p>
        </w:tc>
      </w:tr>
      <w:tr w:rsidR="00A850D5" w:rsidRPr="003103BC" w14:paraId="51D71CB5" w14:textId="77777777" w:rsidTr="00A850D5">
        <w:tc>
          <w:tcPr>
            <w:tcW w:w="817" w:type="dxa"/>
          </w:tcPr>
          <w:p w14:paraId="25F236EE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5</w:t>
            </w:r>
          </w:p>
        </w:tc>
        <w:tc>
          <w:tcPr>
            <w:tcW w:w="2977" w:type="dxa"/>
            <w:gridSpan w:val="2"/>
          </w:tcPr>
          <w:p w14:paraId="58320C32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N/A</w:t>
            </w:r>
          </w:p>
        </w:tc>
        <w:tc>
          <w:tcPr>
            <w:tcW w:w="1417" w:type="dxa"/>
          </w:tcPr>
          <w:p w14:paraId="130ABBCC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1</w:t>
            </w:r>
          </w:p>
        </w:tc>
        <w:tc>
          <w:tcPr>
            <w:tcW w:w="1560" w:type="dxa"/>
          </w:tcPr>
          <w:p w14:paraId="1DD34E96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0x00</w:t>
            </w:r>
          </w:p>
        </w:tc>
        <w:tc>
          <w:tcPr>
            <w:tcW w:w="2438" w:type="dxa"/>
          </w:tcPr>
          <w:p w14:paraId="4E7AA34A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</w:p>
        </w:tc>
      </w:tr>
      <w:tr w:rsidR="00A850D5" w:rsidRPr="003103BC" w14:paraId="5C4EE29B" w14:textId="77777777" w:rsidTr="00A850D5">
        <w:tc>
          <w:tcPr>
            <w:tcW w:w="817" w:type="dxa"/>
          </w:tcPr>
          <w:p w14:paraId="447528E4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6</w:t>
            </w:r>
          </w:p>
        </w:tc>
        <w:tc>
          <w:tcPr>
            <w:tcW w:w="2977" w:type="dxa"/>
            <w:gridSpan w:val="2"/>
          </w:tcPr>
          <w:p w14:paraId="5DAE8433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N/A</w:t>
            </w:r>
          </w:p>
        </w:tc>
        <w:tc>
          <w:tcPr>
            <w:tcW w:w="1417" w:type="dxa"/>
          </w:tcPr>
          <w:p w14:paraId="0B127C69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1</w:t>
            </w:r>
          </w:p>
        </w:tc>
        <w:tc>
          <w:tcPr>
            <w:tcW w:w="1560" w:type="dxa"/>
          </w:tcPr>
          <w:p w14:paraId="5F3B807D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0x00</w:t>
            </w:r>
          </w:p>
        </w:tc>
        <w:tc>
          <w:tcPr>
            <w:tcW w:w="2438" w:type="dxa"/>
          </w:tcPr>
          <w:p w14:paraId="08BD2C08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</w:p>
        </w:tc>
      </w:tr>
      <w:tr w:rsidR="00A850D5" w:rsidRPr="003103BC" w14:paraId="6DA4C418" w14:textId="77777777" w:rsidTr="00A850D5">
        <w:tc>
          <w:tcPr>
            <w:tcW w:w="817" w:type="dxa"/>
          </w:tcPr>
          <w:p w14:paraId="59583AE2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7</w:t>
            </w:r>
          </w:p>
        </w:tc>
        <w:tc>
          <w:tcPr>
            <w:tcW w:w="2977" w:type="dxa"/>
            <w:gridSpan w:val="2"/>
          </w:tcPr>
          <w:p w14:paraId="28D7E37E" w14:textId="4B7816FB" w:rsidR="00A850D5" w:rsidRPr="00490F14" w:rsidRDefault="0027422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>
              <w:rPr>
                <w:rFonts w:ascii="Prometo" w:hAnsi="Prometo"/>
                <w:sz w:val="22"/>
                <w:szCs w:val="22"/>
              </w:rPr>
              <w:t>N/A</w:t>
            </w:r>
          </w:p>
        </w:tc>
        <w:tc>
          <w:tcPr>
            <w:tcW w:w="1417" w:type="dxa"/>
          </w:tcPr>
          <w:p w14:paraId="7D3F281E" w14:textId="77777777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1</w:t>
            </w:r>
          </w:p>
        </w:tc>
        <w:tc>
          <w:tcPr>
            <w:tcW w:w="1560" w:type="dxa"/>
          </w:tcPr>
          <w:p w14:paraId="7AF314CF" w14:textId="43ED6B0B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  <w:r w:rsidRPr="00490F14">
              <w:rPr>
                <w:rFonts w:ascii="Prometo" w:hAnsi="Prometo"/>
                <w:sz w:val="22"/>
                <w:szCs w:val="22"/>
              </w:rPr>
              <w:t>0x</w:t>
            </w:r>
            <w:r w:rsidR="00274225">
              <w:rPr>
                <w:rFonts w:ascii="Prometo" w:hAnsi="Prometo"/>
                <w:sz w:val="22"/>
                <w:szCs w:val="22"/>
              </w:rPr>
              <w:t>00</w:t>
            </w:r>
          </w:p>
        </w:tc>
        <w:tc>
          <w:tcPr>
            <w:tcW w:w="2438" w:type="dxa"/>
          </w:tcPr>
          <w:p w14:paraId="5A724A99" w14:textId="06306702" w:rsidR="00A850D5" w:rsidRPr="00490F14" w:rsidRDefault="00A850D5" w:rsidP="003103BC">
            <w:pPr>
              <w:pStyle w:val="Header"/>
              <w:rPr>
                <w:rFonts w:ascii="Prometo" w:hAnsi="Prometo"/>
                <w:sz w:val="22"/>
                <w:szCs w:val="22"/>
              </w:rPr>
            </w:pPr>
          </w:p>
        </w:tc>
      </w:tr>
    </w:tbl>
    <w:p w14:paraId="798BAC83" w14:textId="77777777" w:rsidR="00E935CE" w:rsidRDefault="00E935CE" w:rsidP="00B839DD">
      <w:pPr>
        <w:pStyle w:val="Header"/>
        <w:rPr>
          <w:rFonts w:ascii="Prometo" w:hAnsi="Prometo"/>
          <w:sz w:val="22"/>
          <w:szCs w:val="22"/>
        </w:rPr>
      </w:pPr>
    </w:p>
    <w:p w14:paraId="28F8D791" w14:textId="77777777" w:rsidR="00C204E6" w:rsidRPr="00E935CE" w:rsidRDefault="00C204E6" w:rsidP="00B839DD">
      <w:pPr>
        <w:pStyle w:val="Address"/>
        <w:rPr>
          <w:rFonts w:ascii="Prometo" w:hAnsi="Prometo" w:cs="Arial"/>
          <w:b/>
          <w:sz w:val="22"/>
          <w:szCs w:val="22"/>
        </w:rPr>
      </w:pPr>
    </w:p>
    <w:p w14:paraId="610A4502" w14:textId="431F4024" w:rsidR="00C204E6" w:rsidRPr="00E935CE" w:rsidRDefault="00C204E6" w:rsidP="003C336C">
      <w:pPr>
        <w:pStyle w:val="Address"/>
        <w:rPr>
          <w:rFonts w:ascii="Prometo" w:hAnsi="Prometo" w:cs="Arial"/>
          <w:b/>
          <w:sz w:val="22"/>
          <w:szCs w:val="22"/>
        </w:rPr>
      </w:pPr>
      <w:r w:rsidRPr="00E935CE">
        <w:rPr>
          <w:rFonts w:ascii="Prometo" w:hAnsi="Prometo" w:cs="Arial"/>
          <w:b/>
          <w:sz w:val="22"/>
          <w:szCs w:val="22"/>
        </w:rPr>
        <w:t>Revision History</w:t>
      </w:r>
      <w:r w:rsidR="002C68E9" w:rsidRPr="00E935CE">
        <w:rPr>
          <w:rFonts w:ascii="Prometo" w:hAnsi="Prometo" w:cs="Arial"/>
          <w:b/>
          <w:sz w:val="22"/>
          <w:szCs w:val="22"/>
        </w:rPr>
        <w:t>:</w:t>
      </w:r>
      <w:r w:rsidRPr="00E935CE">
        <w:rPr>
          <w:rFonts w:ascii="Prometo" w:hAnsi="Prometo" w:cs="Arial"/>
          <w:b/>
          <w:sz w:val="22"/>
          <w:szCs w:val="22"/>
        </w:rPr>
        <w:t xml:space="preserve"> </w:t>
      </w:r>
    </w:p>
    <w:p w14:paraId="20EC8D02" w14:textId="77777777" w:rsidR="003902A2" w:rsidRPr="003103BC" w:rsidRDefault="003902A2" w:rsidP="003C336C">
      <w:pPr>
        <w:pStyle w:val="Address"/>
        <w:rPr>
          <w:rFonts w:ascii="Prometo" w:hAnsi="Prometo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06"/>
        <w:gridCol w:w="4944"/>
        <w:gridCol w:w="1435"/>
      </w:tblGrid>
      <w:tr w:rsidR="00434BC6" w:rsidRPr="003103BC" w14:paraId="536D2F7D" w14:textId="77777777" w:rsidTr="00434BC6">
        <w:tc>
          <w:tcPr>
            <w:tcW w:w="9350" w:type="dxa"/>
            <w:gridSpan w:val="4"/>
            <w:shd w:val="clear" w:color="auto" w:fill="D9D9D9" w:themeFill="background1" w:themeFillShade="D9"/>
          </w:tcPr>
          <w:p w14:paraId="10F99F9E" w14:textId="5ED2EE7F" w:rsidR="00434BC6" w:rsidRPr="00E935CE" w:rsidRDefault="00434BC6" w:rsidP="00B839DD">
            <w:pPr>
              <w:pStyle w:val="Address"/>
              <w:rPr>
                <w:rFonts w:ascii="Prometo" w:hAnsi="Prometo" w:cs="Arial"/>
                <w:b/>
                <w:sz w:val="22"/>
                <w:szCs w:val="22"/>
              </w:rPr>
            </w:pPr>
            <w:r w:rsidRPr="00E935CE">
              <w:rPr>
                <w:rFonts w:ascii="Prometo" w:hAnsi="Prometo" w:cs="Arial"/>
                <w:b/>
                <w:sz w:val="22"/>
                <w:szCs w:val="22"/>
              </w:rPr>
              <w:t>Revision History</w:t>
            </w:r>
          </w:p>
        </w:tc>
      </w:tr>
      <w:tr w:rsidR="009F580C" w:rsidRPr="003103BC" w14:paraId="57E92DE0" w14:textId="77777777" w:rsidTr="009F580C">
        <w:tc>
          <w:tcPr>
            <w:tcW w:w="1165" w:type="dxa"/>
          </w:tcPr>
          <w:p w14:paraId="1EC3A601" w14:textId="5E089C1F" w:rsidR="00C204E6" w:rsidRPr="003103BC" w:rsidRDefault="00C204E6" w:rsidP="00B839DD">
            <w:pPr>
              <w:pStyle w:val="Address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Revision</w:t>
            </w:r>
          </w:p>
        </w:tc>
        <w:tc>
          <w:tcPr>
            <w:tcW w:w="1806" w:type="dxa"/>
          </w:tcPr>
          <w:p w14:paraId="52C434CD" w14:textId="0B5A445B" w:rsidR="00C204E6" w:rsidRPr="003103BC" w:rsidRDefault="00C204E6" w:rsidP="00B839DD">
            <w:pPr>
              <w:pStyle w:val="Address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Date</w:t>
            </w:r>
          </w:p>
        </w:tc>
        <w:tc>
          <w:tcPr>
            <w:tcW w:w="4944" w:type="dxa"/>
          </w:tcPr>
          <w:p w14:paraId="4C2A7E67" w14:textId="20FD0A89" w:rsidR="00C204E6" w:rsidRPr="003103BC" w:rsidRDefault="00C204E6" w:rsidP="00B839DD">
            <w:pPr>
              <w:pStyle w:val="Address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Notes</w:t>
            </w:r>
          </w:p>
        </w:tc>
        <w:tc>
          <w:tcPr>
            <w:tcW w:w="1435" w:type="dxa"/>
          </w:tcPr>
          <w:p w14:paraId="15401EC5" w14:textId="2689FB71" w:rsidR="00C204E6" w:rsidRPr="003103BC" w:rsidRDefault="00C204E6" w:rsidP="00B839DD">
            <w:pPr>
              <w:pStyle w:val="Address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Author</w:t>
            </w:r>
          </w:p>
        </w:tc>
      </w:tr>
      <w:tr w:rsidR="009F580C" w:rsidRPr="003103BC" w14:paraId="50F74E90" w14:textId="77777777" w:rsidTr="009F580C">
        <w:tc>
          <w:tcPr>
            <w:tcW w:w="1165" w:type="dxa"/>
          </w:tcPr>
          <w:p w14:paraId="41939EE7" w14:textId="7DA2A0A0" w:rsidR="00C204E6" w:rsidRPr="003103BC" w:rsidRDefault="00434BC6" w:rsidP="00B839DD">
            <w:pPr>
              <w:pStyle w:val="Address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1.0</w:t>
            </w:r>
          </w:p>
        </w:tc>
        <w:tc>
          <w:tcPr>
            <w:tcW w:w="1806" w:type="dxa"/>
          </w:tcPr>
          <w:p w14:paraId="5743DD15" w14:textId="06A6D345" w:rsidR="00C204E6" w:rsidRPr="003103BC" w:rsidRDefault="00C204E6" w:rsidP="00B839DD">
            <w:pPr>
              <w:pStyle w:val="Address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944" w:type="dxa"/>
          </w:tcPr>
          <w:p w14:paraId="61854E50" w14:textId="5B6E4F70" w:rsidR="00C204E6" w:rsidRPr="003103BC" w:rsidRDefault="003902A2" w:rsidP="00B839DD">
            <w:pPr>
              <w:pStyle w:val="Address"/>
              <w:rPr>
                <w:rFonts w:ascii="Prometo" w:hAnsi="Prometo" w:cs="Arial"/>
                <w:sz w:val="22"/>
                <w:szCs w:val="22"/>
              </w:rPr>
            </w:pPr>
            <w:r>
              <w:rPr>
                <w:rFonts w:ascii="Prometo" w:hAnsi="Prometo" w:cs="Arial"/>
                <w:sz w:val="22"/>
                <w:szCs w:val="22"/>
              </w:rPr>
              <w:t>1</w:t>
            </w:r>
            <w:r w:rsidRPr="003902A2">
              <w:rPr>
                <w:rFonts w:ascii="Prometo" w:hAnsi="Prometo" w:cs="Arial"/>
                <w:sz w:val="22"/>
                <w:szCs w:val="22"/>
                <w:vertAlign w:val="superscript"/>
              </w:rPr>
              <w:t>st</w:t>
            </w:r>
            <w:r>
              <w:rPr>
                <w:rFonts w:ascii="Prometo" w:hAnsi="Prometo" w:cs="Arial"/>
                <w:sz w:val="22"/>
                <w:szCs w:val="22"/>
              </w:rPr>
              <w:t xml:space="preserve"> </w:t>
            </w:r>
            <w:r w:rsidR="00E935CE">
              <w:rPr>
                <w:rFonts w:ascii="Prometo" w:hAnsi="Prometo" w:cs="Arial"/>
                <w:sz w:val="22"/>
                <w:szCs w:val="22"/>
              </w:rPr>
              <w:t>I</w:t>
            </w:r>
            <w:r w:rsidR="00B7482E" w:rsidRPr="003103BC">
              <w:rPr>
                <w:rFonts w:ascii="Prometo" w:hAnsi="Prometo" w:cs="Arial"/>
                <w:sz w:val="22"/>
                <w:szCs w:val="22"/>
              </w:rPr>
              <w:t>ssue</w:t>
            </w:r>
          </w:p>
        </w:tc>
        <w:tc>
          <w:tcPr>
            <w:tcW w:w="1435" w:type="dxa"/>
          </w:tcPr>
          <w:p w14:paraId="521A2B2D" w14:textId="75ECA9A0" w:rsidR="00C204E6" w:rsidRPr="003103BC" w:rsidRDefault="00A850D5" w:rsidP="00B839DD">
            <w:pPr>
              <w:pStyle w:val="Address"/>
              <w:rPr>
                <w:rFonts w:ascii="Prometo" w:hAnsi="Prometo" w:cs="Arial"/>
                <w:sz w:val="22"/>
                <w:szCs w:val="22"/>
              </w:rPr>
            </w:pPr>
            <w:r w:rsidRPr="003103BC">
              <w:rPr>
                <w:rFonts w:ascii="Prometo" w:hAnsi="Prometo" w:cs="Arial"/>
                <w:sz w:val="22"/>
                <w:szCs w:val="22"/>
              </w:rPr>
              <w:t>Rob A</w:t>
            </w:r>
          </w:p>
        </w:tc>
      </w:tr>
      <w:tr w:rsidR="00B149BB" w:rsidRPr="003103BC" w14:paraId="143D7E0C" w14:textId="77777777" w:rsidTr="009F580C">
        <w:tc>
          <w:tcPr>
            <w:tcW w:w="1165" w:type="dxa"/>
          </w:tcPr>
          <w:p w14:paraId="5E5A15FE" w14:textId="45DE652F" w:rsidR="00B149BB" w:rsidRPr="003103BC" w:rsidRDefault="00B149BB" w:rsidP="00B839DD">
            <w:pPr>
              <w:pStyle w:val="Address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1806" w:type="dxa"/>
          </w:tcPr>
          <w:p w14:paraId="410A9800" w14:textId="25840DE8" w:rsidR="00B149BB" w:rsidRPr="003103BC" w:rsidRDefault="00B149BB" w:rsidP="00B839DD">
            <w:pPr>
              <w:pStyle w:val="Address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4944" w:type="dxa"/>
          </w:tcPr>
          <w:p w14:paraId="4E7612F6" w14:textId="17933218" w:rsidR="00B149BB" w:rsidRDefault="00B149BB" w:rsidP="00B839DD">
            <w:pPr>
              <w:pStyle w:val="Address"/>
              <w:rPr>
                <w:rFonts w:ascii="Prometo" w:hAnsi="Prometo" w:cs="Arial"/>
                <w:sz w:val="22"/>
                <w:szCs w:val="22"/>
              </w:rPr>
            </w:pPr>
          </w:p>
        </w:tc>
        <w:tc>
          <w:tcPr>
            <w:tcW w:w="1435" w:type="dxa"/>
          </w:tcPr>
          <w:p w14:paraId="22C254D7" w14:textId="7C542538" w:rsidR="00B149BB" w:rsidRPr="003103BC" w:rsidRDefault="00B149BB" w:rsidP="00B839DD">
            <w:pPr>
              <w:pStyle w:val="Address"/>
              <w:rPr>
                <w:rFonts w:ascii="Prometo" w:hAnsi="Prometo" w:cs="Arial"/>
                <w:sz w:val="22"/>
                <w:szCs w:val="22"/>
              </w:rPr>
            </w:pPr>
          </w:p>
        </w:tc>
      </w:tr>
    </w:tbl>
    <w:p w14:paraId="0E6343A7" w14:textId="18310CF5" w:rsidR="00C204E6" w:rsidRPr="003103BC" w:rsidRDefault="00C204E6" w:rsidP="00265D8A">
      <w:pPr>
        <w:pStyle w:val="Address"/>
        <w:rPr>
          <w:rFonts w:ascii="Prometo" w:hAnsi="Prometo" w:cs="Arial"/>
          <w:sz w:val="22"/>
          <w:szCs w:val="22"/>
        </w:rPr>
      </w:pPr>
    </w:p>
    <w:sectPr w:rsidR="00C204E6" w:rsidRPr="003103BC" w:rsidSect="00842D70">
      <w:pgSz w:w="12240" w:h="15840" w:code="1"/>
      <w:pgMar w:top="1080" w:right="1080" w:bottom="1080" w:left="108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2431B" w14:textId="77777777" w:rsidR="00185CE2" w:rsidRDefault="00185CE2">
      <w:pPr>
        <w:spacing w:after="0" w:line="240" w:lineRule="auto"/>
      </w:pPr>
      <w:r>
        <w:separator/>
      </w:r>
    </w:p>
  </w:endnote>
  <w:endnote w:type="continuationSeparator" w:id="0">
    <w:p w14:paraId="0F815364" w14:textId="77777777" w:rsidR="00185CE2" w:rsidRDefault="0018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rometo">
    <w:altName w:val="﷽﷽﷽﷽﷽﷽﷽﷽Ⲹྒྷ瀀"/>
    <w:panose1 w:val="020B0604020202020204"/>
    <w:charset w:val="00"/>
    <w:family w:val="swiss"/>
    <w:pitch w:val="variable"/>
    <w:sig w:usb0="A00000AF" w:usb1="5000205B" w:usb2="00000000" w:usb3="00000000" w:csb0="000000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35C0" w14:textId="77777777" w:rsidR="00185CE2" w:rsidRDefault="00185CE2">
      <w:pPr>
        <w:spacing w:after="0" w:line="240" w:lineRule="auto"/>
      </w:pPr>
      <w:r>
        <w:separator/>
      </w:r>
    </w:p>
  </w:footnote>
  <w:footnote w:type="continuationSeparator" w:id="0">
    <w:p w14:paraId="63E2F4B9" w14:textId="77777777" w:rsidR="00185CE2" w:rsidRDefault="00185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961B0C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" w15:restartNumberingAfterBreak="0">
    <w:nsid w:val="0EDD5A8C"/>
    <w:multiLevelType w:val="hybridMultilevel"/>
    <w:tmpl w:val="39DC2DBA"/>
    <w:lvl w:ilvl="0" w:tplc="6458FB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02B16"/>
    <w:multiLevelType w:val="hybridMultilevel"/>
    <w:tmpl w:val="4392BA62"/>
    <w:lvl w:ilvl="0" w:tplc="525AB9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A610E"/>
    <w:multiLevelType w:val="hybridMultilevel"/>
    <w:tmpl w:val="1208FC6A"/>
    <w:lvl w:ilvl="0" w:tplc="B92A12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B6A18"/>
    <w:multiLevelType w:val="hybridMultilevel"/>
    <w:tmpl w:val="6CB6F65C"/>
    <w:lvl w:ilvl="0" w:tplc="A350A0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07E54"/>
    <w:multiLevelType w:val="hybridMultilevel"/>
    <w:tmpl w:val="7BDAE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51F54"/>
    <w:multiLevelType w:val="hybridMultilevel"/>
    <w:tmpl w:val="F8B03684"/>
    <w:lvl w:ilvl="0" w:tplc="4D90F3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1237EF"/>
    <w:multiLevelType w:val="hybridMultilevel"/>
    <w:tmpl w:val="2E0E3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870357">
    <w:abstractNumId w:val="0"/>
  </w:num>
  <w:num w:numId="2" w16cid:durableId="1241448614">
    <w:abstractNumId w:val="0"/>
    <w:lvlOverride w:ilvl="0">
      <w:startOverride w:val="1"/>
    </w:lvlOverride>
  </w:num>
  <w:num w:numId="3" w16cid:durableId="1376854157">
    <w:abstractNumId w:val="0"/>
    <w:lvlOverride w:ilvl="0">
      <w:startOverride w:val="1"/>
    </w:lvlOverride>
  </w:num>
  <w:num w:numId="4" w16cid:durableId="1005859937">
    <w:abstractNumId w:val="0"/>
    <w:lvlOverride w:ilvl="0">
      <w:startOverride w:val="1"/>
    </w:lvlOverride>
  </w:num>
  <w:num w:numId="5" w16cid:durableId="2104179041">
    <w:abstractNumId w:val="7"/>
  </w:num>
  <w:num w:numId="6" w16cid:durableId="584538536">
    <w:abstractNumId w:val="5"/>
  </w:num>
  <w:num w:numId="7" w16cid:durableId="566107116">
    <w:abstractNumId w:val="2"/>
  </w:num>
  <w:num w:numId="8" w16cid:durableId="1453479713">
    <w:abstractNumId w:val="3"/>
  </w:num>
  <w:num w:numId="9" w16cid:durableId="1995061853">
    <w:abstractNumId w:val="1"/>
  </w:num>
  <w:num w:numId="10" w16cid:durableId="140773705">
    <w:abstractNumId w:val="4"/>
  </w:num>
  <w:num w:numId="11" w16cid:durableId="1771394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7BB"/>
    <w:rsid w:val="00010D05"/>
    <w:rsid w:val="000145B4"/>
    <w:rsid w:val="00023D01"/>
    <w:rsid w:val="00026667"/>
    <w:rsid w:val="00026FFC"/>
    <w:rsid w:val="00053326"/>
    <w:rsid w:val="00066B73"/>
    <w:rsid w:val="0007093A"/>
    <w:rsid w:val="00081FE3"/>
    <w:rsid w:val="00087FA3"/>
    <w:rsid w:val="000C4786"/>
    <w:rsid w:val="000C5EF6"/>
    <w:rsid w:val="000E5EDF"/>
    <w:rsid w:val="000F3D95"/>
    <w:rsid w:val="0013732E"/>
    <w:rsid w:val="00141DF0"/>
    <w:rsid w:val="00143FB8"/>
    <w:rsid w:val="00162C0E"/>
    <w:rsid w:val="00163129"/>
    <w:rsid w:val="00174CEC"/>
    <w:rsid w:val="00182E34"/>
    <w:rsid w:val="00185CE2"/>
    <w:rsid w:val="001A2B0D"/>
    <w:rsid w:val="001A2E98"/>
    <w:rsid w:val="001B1A34"/>
    <w:rsid w:val="001F2B78"/>
    <w:rsid w:val="001F7110"/>
    <w:rsid w:val="002002C5"/>
    <w:rsid w:val="00205529"/>
    <w:rsid w:val="00217EA9"/>
    <w:rsid w:val="00235279"/>
    <w:rsid w:val="00243AF5"/>
    <w:rsid w:val="00251E8C"/>
    <w:rsid w:val="00265D8A"/>
    <w:rsid w:val="00273506"/>
    <w:rsid w:val="00274225"/>
    <w:rsid w:val="00276C73"/>
    <w:rsid w:val="002B2955"/>
    <w:rsid w:val="002B4ACB"/>
    <w:rsid w:val="002C68E9"/>
    <w:rsid w:val="002D1CCC"/>
    <w:rsid w:val="00303E9A"/>
    <w:rsid w:val="00305418"/>
    <w:rsid w:val="003103BC"/>
    <w:rsid w:val="0033631E"/>
    <w:rsid w:val="003412D5"/>
    <w:rsid w:val="00357F5C"/>
    <w:rsid w:val="00374452"/>
    <w:rsid w:val="003902A2"/>
    <w:rsid w:val="003A0F10"/>
    <w:rsid w:val="003C18F3"/>
    <w:rsid w:val="003C336C"/>
    <w:rsid w:val="003D0656"/>
    <w:rsid w:val="003E7971"/>
    <w:rsid w:val="00416F0B"/>
    <w:rsid w:val="004328DE"/>
    <w:rsid w:val="00434BC6"/>
    <w:rsid w:val="00485780"/>
    <w:rsid w:val="00490F14"/>
    <w:rsid w:val="004920C5"/>
    <w:rsid w:val="004F46AF"/>
    <w:rsid w:val="00540428"/>
    <w:rsid w:val="00591970"/>
    <w:rsid w:val="005925A3"/>
    <w:rsid w:val="005A1579"/>
    <w:rsid w:val="005B678E"/>
    <w:rsid w:val="005D2A39"/>
    <w:rsid w:val="006012E0"/>
    <w:rsid w:val="00604704"/>
    <w:rsid w:val="00632CEF"/>
    <w:rsid w:val="00642372"/>
    <w:rsid w:val="00642BEF"/>
    <w:rsid w:val="006673FC"/>
    <w:rsid w:val="00671F7A"/>
    <w:rsid w:val="00697628"/>
    <w:rsid w:val="006B0F99"/>
    <w:rsid w:val="006C7555"/>
    <w:rsid w:val="006F1413"/>
    <w:rsid w:val="006F6A25"/>
    <w:rsid w:val="00701C4E"/>
    <w:rsid w:val="0070285C"/>
    <w:rsid w:val="00736467"/>
    <w:rsid w:val="00746F1E"/>
    <w:rsid w:val="00751566"/>
    <w:rsid w:val="00752062"/>
    <w:rsid w:val="00771F5D"/>
    <w:rsid w:val="007A6871"/>
    <w:rsid w:val="007C0DDD"/>
    <w:rsid w:val="007C3E77"/>
    <w:rsid w:val="007E3B0F"/>
    <w:rsid w:val="007F31A8"/>
    <w:rsid w:val="0081021D"/>
    <w:rsid w:val="00814CD0"/>
    <w:rsid w:val="0081599E"/>
    <w:rsid w:val="00820989"/>
    <w:rsid w:val="00832322"/>
    <w:rsid w:val="00841EE4"/>
    <w:rsid w:val="00842D70"/>
    <w:rsid w:val="00842F3C"/>
    <w:rsid w:val="00874360"/>
    <w:rsid w:val="008758D5"/>
    <w:rsid w:val="008C2F39"/>
    <w:rsid w:val="008C4AC1"/>
    <w:rsid w:val="008D1AC5"/>
    <w:rsid w:val="008D4605"/>
    <w:rsid w:val="008D565A"/>
    <w:rsid w:val="008E3D1C"/>
    <w:rsid w:val="008E6C37"/>
    <w:rsid w:val="008F4E69"/>
    <w:rsid w:val="0090440F"/>
    <w:rsid w:val="00910129"/>
    <w:rsid w:val="00911791"/>
    <w:rsid w:val="00913B70"/>
    <w:rsid w:val="009153F3"/>
    <w:rsid w:val="0094058D"/>
    <w:rsid w:val="0094267D"/>
    <w:rsid w:val="00954348"/>
    <w:rsid w:val="0096165A"/>
    <w:rsid w:val="0096747F"/>
    <w:rsid w:val="00967B4F"/>
    <w:rsid w:val="00975599"/>
    <w:rsid w:val="00982B7F"/>
    <w:rsid w:val="00994951"/>
    <w:rsid w:val="00994C34"/>
    <w:rsid w:val="0099778F"/>
    <w:rsid w:val="009A1AAD"/>
    <w:rsid w:val="009A2512"/>
    <w:rsid w:val="009A7BDD"/>
    <w:rsid w:val="009B6BE1"/>
    <w:rsid w:val="009B7C19"/>
    <w:rsid w:val="009C7CFE"/>
    <w:rsid w:val="009E4500"/>
    <w:rsid w:val="009E48E1"/>
    <w:rsid w:val="009F0A90"/>
    <w:rsid w:val="009F380D"/>
    <w:rsid w:val="009F3C94"/>
    <w:rsid w:val="009F580C"/>
    <w:rsid w:val="00A04B3A"/>
    <w:rsid w:val="00A15D36"/>
    <w:rsid w:val="00A17B08"/>
    <w:rsid w:val="00A326EE"/>
    <w:rsid w:val="00A37E6C"/>
    <w:rsid w:val="00A545A4"/>
    <w:rsid w:val="00A801A9"/>
    <w:rsid w:val="00A83406"/>
    <w:rsid w:val="00A850BC"/>
    <w:rsid w:val="00A850D5"/>
    <w:rsid w:val="00A928D4"/>
    <w:rsid w:val="00A947CD"/>
    <w:rsid w:val="00AA238A"/>
    <w:rsid w:val="00AB7E79"/>
    <w:rsid w:val="00AE1220"/>
    <w:rsid w:val="00AE3BFB"/>
    <w:rsid w:val="00AF7E0B"/>
    <w:rsid w:val="00B149BB"/>
    <w:rsid w:val="00B22B97"/>
    <w:rsid w:val="00B51BEE"/>
    <w:rsid w:val="00B64225"/>
    <w:rsid w:val="00B72632"/>
    <w:rsid w:val="00B7482E"/>
    <w:rsid w:val="00B81544"/>
    <w:rsid w:val="00B839DD"/>
    <w:rsid w:val="00B92FFA"/>
    <w:rsid w:val="00B96EB9"/>
    <w:rsid w:val="00BA2096"/>
    <w:rsid w:val="00BA6006"/>
    <w:rsid w:val="00BD6D20"/>
    <w:rsid w:val="00BE5150"/>
    <w:rsid w:val="00BF5A85"/>
    <w:rsid w:val="00C02323"/>
    <w:rsid w:val="00C204E6"/>
    <w:rsid w:val="00C26489"/>
    <w:rsid w:val="00C60470"/>
    <w:rsid w:val="00C77DF6"/>
    <w:rsid w:val="00C83E90"/>
    <w:rsid w:val="00CC56A9"/>
    <w:rsid w:val="00CC6198"/>
    <w:rsid w:val="00CF11AD"/>
    <w:rsid w:val="00CF500C"/>
    <w:rsid w:val="00D14CC0"/>
    <w:rsid w:val="00D165D5"/>
    <w:rsid w:val="00D16B84"/>
    <w:rsid w:val="00D2134B"/>
    <w:rsid w:val="00D3025D"/>
    <w:rsid w:val="00D3358B"/>
    <w:rsid w:val="00D462FD"/>
    <w:rsid w:val="00D56E9C"/>
    <w:rsid w:val="00D61AFD"/>
    <w:rsid w:val="00D6258D"/>
    <w:rsid w:val="00D679CF"/>
    <w:rsid w:val="00D82EBE"/>
    <w:rsid w:val="00D91F85"/>
    <w:rsid w:val="00D921D3"/>
    <w:rsid w:val="00D92915"/>
    <w:rsid w:val="00D97A86"/>
    <w:rsid w:val="00DB5E46"/>
    <w:rsid w:val="00DB6951"/>
    <w:rsid w:val="00DD063B"/>
    <w:rsid w:val="00DF531E"/>
    <w:rsid w:val="00E03132"/>
    <w:rsid w:val="00E0634B"/>
    <w:rsid w:val="00E249B2"/>
    <w:rsid w:val="00E367BB"/>
    <w:rsid w:val="00E55A70"/>
    <w:rsid w:val="00E6086F"/>
    <w:rsid w:val="00E65ABD"/>
    <w:rsid w:val="00E76928"/>
    <w:rsid w:val="00E850AE"/>
    <w:rsid w:val="00E935CE"/>
    <w:rsid w:val="00EE2F24"/>
    <w:rsid w:val="00EE32F3"/>
    <w:rsid w:val="00EE6C33"/>
    <w:rsid w:val="00EE7814"/>
    <w:rsid w:val="00EF5350"/>
    <w:rsid w:val="00EF654A"/>
    <w:rsid w:val="00EF793A"/>
    <w:rsid w:val="00F109A5"/>
    <w:rsid w:val="00F178BB"/>
    <w:rsid w:val="00F357B1"/>
    <w:rsid w:val="00F4175A"/>
    <w:rsid w:val="00F417CB"/>
    <w:rsid w:val="00F419A2"/>
    <w:rsid w:val="00F46458"/>
    <w:rsid w:val="00F57ABE"/>
    <w:rsid w:val="00F770F2"/>
    <w:rsid w:val="00F77791"/>
    <w:rsid w:val="00F82B9C"/>
    <w:rsid w:val="00F8488F"/>
    <w:rsid w:val="00F84EAC"/>
    <w:rsid w:val="00F93C61"/>
    <w:rsid w:val="00F97D74"/>
    <w:rsid w:val="00FA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C8E2F4"/>
  <w15:chartTrackingRefBased/>
  <w15:docId w15:val="{35EEC32A-6B38-4CEC-A8D9-4F158167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D4436" w:themeColor="text2" w:themeTint="E6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Caption">
    <w:name w:val="caption"/>
    <w:basedOn w:val="Normal"/>
    <w:next w:val="Normal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styleId="Strong">
    <w:name w:val="Strong"/>
    <w:basedOn w:val="DefaultParagraphFont"/>
    <w:uiPriority w:val="2"/>
    <w:qFormat/>
    <w:rPr>
      <w:b/>
      <w:bCs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4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FooterChar">
    <w:name w:val="Footer Char"/>
    <w:basedOn w:val="DefaultParagraphFont"/>
    <w:link w:val="Footer"/>
    <w:uiPriority w:val="4"/>
    <w:rPr>
      <w:sz w:val="17"/>
    </w:rPr>
  </w:style>
  <w:style w:type="paragraph" w:customStyle="1" w:styleId="Company">
    <w:name w:val="Company"/>
    <w:basedOn w:val="Normal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NoSpacing">
    <w:name w:val="No Spacing"/>
    <w:uiPriority w:val="36"/>
    <w:unhideWhenUsed/>
    <w:qFormat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Address">
    <w:name w:val="Address"/>
    <w:basedOn w:val="Normal"/>
    <w:uiPriority w:val="4"/>
    <w:qFormat/>
    <w:pPr>
      <w:spacing w:after="0" w:line="240" w:lineRule="auto"/>
    </w:pPr>
    <w:rPr>
      <w:sz w:val="40"/>
    </w:rPr>
  </w:style>
  <w:style w:type="paragraph" w:styleId="ListParagraph">
    <w:name w:val="List Paragraph"/>
    <w:basedOn w:val="Normal"/>
    <w:uiPriority w:val="34"/>
    <w:unhideWhenUsed/>
    <w:qFormat/>
    <w:rsid w:val="00697628"/>
    <w:pPr>
      <w:ind w:left="720"/>
      <w:contextualSpacing/>
    </w:pPr>
  </w:style>
  <w:style w:type="table" w:styleId="GridTable4">
    <w:name w:val="Grid Table 4"/>
    <w:basedOn w:val="TableNormal"/>
    <w:uiPriority w:val="49"/>
    <w:rsid w:val="00AE3B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1">
    <w:name w:val="p1"/>
    <w:basedOn w:val="Normal"/>
    <w:rsid w:val="00B839DD"/>
    <w:pPr>
      <w:spacing w:after="0" w:line="240" w:lineRule="auto"/>
    </w:pPr>
    <w:rPr>
      <w:rFonts w:ascii="Helvetica" w:eastAsia="Times New Roman" w:hAnsi="Helvetica" w:cs="Times New Roman"/>
      <w:color w:val="auto"/>
      <w:sz w:val="18"/>
      <w:szCs w:val="18"/>
      <w:lang w:eastAsia="zh-CN"/>
    </w:rPr>
  </w:style>
  <w:style w:type="paragraph" w:customStyle="1" w:styleId="p2">
    <w:name w:val="p2"/>
    <w:basedOn w:val="Normal"/>
    <w:rsid w:val="00B839DD"/>
    <w:pPr>
      <w:spacing w:after="0" w:line="240" w:lineRule="auto"/>
    </w:pPr>
    <w:rPr>
      <w:rFonts w:ascii="Helvetica" w:eastAsia="Times New Roman" w:hAnsi="Helvetica" w:cs="Times New Roman"/>
      <w:color w:val="auto"/>
      <w:sz w:val="18"/>
      <w:szCs w:val="18"/>
      <w:lang w:eastAsia="zh-CN"/>
    </w:rPr>
  </w:style>
  <w:style w:type="character" w:customStyle="1" w:styleId="s1">
    <w:name w:val="s1"/>
    <w:rsid w:val="00B83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\AppData\Roaming\Microsoft\Templates\Business%20flyer.dotx" TargetMode="External"/></Relationship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AB9A6A480644F9DDBF051FC05D75D" ma:contentTypeVersion="8" ma:contentTypeDescription="Create a new document." ma:contentTypeScope="" ma:versionID="1b1a669180ed723727d238faa4641f51">
  <xsd:schema xmlns:xsd="http://www.w3.org/2001/XMLSchema" xmlns:xs="http://www.w3.org/2001/XMLSchema" xmlns:p="http://schemas.microsoft.com/office/2006/metadata/properties" xmlns:ns2="364a2bbf-0455-4373-bf1b-2e80732954d9" targetNamespace="http://schemas.microsoft.com/office/2006/metadata/properties" ma:root="true" ma:fieldsID="7bc8ec581c293fde0e04ca9679dbc3b1" ns2:_="">
    <xsd:import namespace="364a2bbf-0455-4373-bf1b-2e80732954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a2bbf-0455-4373-bf1b-2e80732954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F0FD59-57A2-4311-8AAF-44D33A46DD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0D3623-7CF0-4DA5-98F1-BECC51B7F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4a2bbf-0455-4373-bf1b-2e80732954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D97498-FAE5-1D4C-8477-919124F043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DD3969-02C8-47BD-A04F-FB2E499565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C:\Users\test\AppData\Roaming\Microsoft\Templates\Business flyer.dotx</Template>
  <TotalTime>11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Ashworth</dc:creator>
  <cp:keywords/>
  <cp:lastModifiedBy>Rob Ashworth</cp:lastModifiedBy>
  <cp:revision>4</cp:revision>
  <cp:lastPrinted>2017-06-08T14:45:00Z</cp:lastPrinted>
  <dcterms:created xsi:type="dcterms:W3CDTF">2022-09-30T15:28:00Z</dcterms:created>
  <dcterms:modified xsi:type="dcterms:W3CDTF">2022-09-30T15:37:00Z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TC029119009991</vt:lpwstr>
  </property>
  <property fmtid="{D5CDD505-2E9C-101B-9397-08002B2CF9AE}" pid="3" name="ContentTypeId">
    <vt:lpwstr>0x0101000CBAB9A6A480644F9DDBF051FC05D75D</vt:lpwstr>
  </property>
</Properties>
</file>